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left w:w="0" w:type="dxa"/>
          <w:right w:w="0" w:type="dxa"/>
        </w:tblCellMar>
        <w:tblLook w:val="04A0" w:firstRow="1" w:lastRow="0" w:firstColumn="1" w:lastColumn="0" w:noHBand="0" w:noVBand="1"/>
      </w:tblPr>
      <w:tblGrid>
        <w:gridCol w:w="9648"/>
      </w:tblGrid>
      <w:tr w:rsidR="0034372A" w:rsidRPr="00F35317" w14:paraId="30039797" w14:textId="77777777" w:rsidTr="00E431E6">
        <w:tc>
          <w:tcPr>
            <w:tcW w:w="9648" w:type="dxa"/>
            <w:tcBorders>
              <w:top w:val="single" w:sz="4" w:space="0" w:color="8BAF2E"/>
              <w:left w:val="single" w:sz="4" w:space="0" w:color="8BAF2E"/>
              <w:bottom w:val="single" w:sz="4" w:space="0" w:color="8BAF2E"/>
              <w:right w:val="single" w:sz="4" w:space="0" w:color="8BAF2E"/>
              <w:tl2br w:val="nil"/>
              <w:tr2bl w:val="nil"/>
            </w:tcBorders>
            <w:shd w:val="clear" w:color="auto" w:fill="E7EED6"/>
            <w:vAlign w:val="bottom"/>
          </w:tcPr>
          <w:p w14:paraId="2031C29C" w14:textId="77777777" w:rsidR="0034372A" w:rsidRPr="00F35317" w:rsidRDefault="00023F32" w:rsidP="00AF26E8">
            <w:pPr>
              <w:pStyle w:val="Titellinje1"/>
            </w:pPr>
            <w:r>
              <w:t>01 Detaljerede tekniske krav</w:t>
            </w:r>
          </w:p>
        </w:tc>
      </w:tr>
    </w:tbl>
    <w:p w14:paraId="14DB492F" w14:textId="77777777" w:rsidR="00AF48D4" w:rsidRPr="00F35317" w:rsidRDefault="000806B8" w:rsidP="00AE228C">
      <w:pPr>
        <w:pStyle w:val="Brdtekst"/>
      </w:pPr>
      <w:r w:rsidRPr="00F35317">
        <w:br/>
      </w:r>
    </w:p>
    <w:tbl>
      <w:tblPr>
        <w:tblW w:w="0" w:type="auto"/>
        <w:tblInd w:w="-5" w:type="dxa"/>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Layout w:type="fixed"/>
        <w:tblCellMar>
          <w:left w:w="0" w:type="dxa"/>
          <w:right w:w="0" w:type="dxa"/>
        </w:tblCellMar>
        <w:tblLook w:val="04A0" w:firstRow="1" w:lastRow="0" w:firstColumn="1" w:lastColumn="0" w:noHBand="0" w:noVBand="1"/>
      </w:tblPr>
      <w:tblGrid>
        <w:gridCol w:w="2430"/>
        <w:gridCol w:w="2402"/>
        <w:gridCol w:w="2402"/>
        <w:gridCol w:w="2414"/>
      </w:tblGrid>
      <w:tr w:rsidR="00B73CEA" w:rsidRPr="00F35317" w14:paraId="1E2E2BE5" w14:textId="77777777" w:rsidTr="00D62742">
        <w:tc>
          <w:tcPr>
            <w:tcW w:w="9648" w:type="dxa"/>
            <w:gridSpan w:val="4"/>
            <w:tcBorders>
              <w:top w:val="single" w:sz="4" w:space="0" w:color="8BAF2E"/>
              <w:left w:val="single" w:sz="4" w:space="0" w:color="8BAF2E"/>
              <w:bottom w:val="single" w:sz="4" w:space="0" w:color="8BAF2E"/>
              <w:right w:val="single" w:sz="4" w:space="0" w:color="8BAF2E"/>
              <w:tl2br w:val="nil"/>
              <w:tr2bl w:val="nil"/>
            </w:tcBorders>
            <w:shd w:val="clear" w:color="auto" w:fill="E7EED6"/>
            <w:vAlign w:val="bottom"/>
          </w:tcPr>
          <w:p w14:paraId="3B9354EF" w14:textId="77777777" w:rsidR="00B73CEA" w:rsidRPr="00F35317" w:rsidRDefault="007222A2" w:rsidP="00F35317">
            <w:pPr>
              <w:pStyle w:val="Tabelfed"/>
            </w:pPr>
            <w:bookmarkStart w:id="0" w:name="_Toc221413731"/>
            <w:bookmarkStart w:id="1" w:name="_Toc226869766"/>
            <w:bookmarkStart w:id="2" w:name="_Toc226869874"/>
            <w:bookmarkStart w:id="3" w:name="_Toc226869918"/>
            <w:bookmarkStart w:id="4" w:name="_Toc226870161"/>
            <w:r w:rsidRPr="00F35317">
              <w:t>Do</w:t>
            </w:r>
            <w:r w:rsidR="00F35317" w:rsidRPr="00F35317">
              <w:t>k</w:t>
            </w:r>
            <w:r w:rsidR="003C6650">
              <w:t>ument</w:t>
            </w:r>
            <w:r w:rsidR="00F35317" w:rsidRPr="00F35317">
              <w:t>placering</w:t>
            </w:r>
            <w:r w:rsidR="00B73CEA" w:rsidRPr="00F35317">
              <w:t>:</w:t>
            </w:r>
          </w:p>
        </w:tc>
      </w:tr>
      <w:tr w:rsidR="00B73CEA" w:rsidRPr="00AF26E8" w14:paraId="53336465" w14:textId="77777777" w:rsidTr="00D62742">
        <w:tc>
          <w:tcPr>
            <w:tcW w:w="9648" w:type="dxa"/>
            <w:gridSpan w:val="4"/>
            <w:tcBorders>
              <w:bottom w:val="single" w:sz="4" w:space="0" w:color="7AB02B"/>
            </w:tcBorders>
          </w:tcPr>
          <w:p w14:paraId="6C56A636" w14:textId="21A3AEE6" w:rsidR="00B73CEA" w:rsidRPr="00D16311" w:rsidRDefault="00D51C9D" w:rsidP="00F35317">
            <w:pPr>
              <w:pStyle w:val="Tabel"/>
            </w:pPr>
            <w:r>
              <w:fldChar w:fldCharType="begin"/>
            </w:r>
            <w:r w:rsidRPr="00D16311">
              <w:instrText xml:space="preserve"> FILENAME  \p  \* MERGEFORMAT </w:instrText>
            </w:r>
            <w:r>
              <w:fldChar w:fldCharType="separate"/>
            </w:r>
            <w:r w:rsidR="00607F64">
              <w:rPr>
                <w:noProof/>
              </w:rPr>
              <w:t>C:\Users\Z8QNK\Documents\EMREX 01 Detaljerede tekniske krav v. 3.docx</w:t>
            </w:r>
            <w:r>
              <w:rPr>
                <w:noProof/>
              </w:rPr>
              <w:fldChar w:fldCharType="end"/>
            </w:r>
          </w:p>
        </w:tc>
      </w:tr>
      <w:tr w:rsidR="00D62742" w14:paraId="49DF5911" w14:textId="77777777" w:rsidTr="00D627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30" w:type="dxa"/>
            <w:tcBorders>
              <w:top w:val="nil"/>
              <w:left w:val="single" w:sz="8" w:space="0" w:color="7AB02B"/>
              <w:bottom w:val="single" w:sz="8" w:space="0" w:color="7AB02B"/>
              <w:right w:val="single" w:sz="8" w:space="0" w:color="7AB02B"/>
            </w:tcBorders>
            <w:shd w:val="clear" w:color="auto" w:fill="EAF1DD"/>
            <w:hideMark/>
          </w:tcPr>
          <w:p w14:paraId="759F5D6A" w14:textId="77777777" w:rsidR="00D62742" w:rsidRDefault="00D62742">
            <w:pPr>
              <w:pStyle w:val="Tabelfed"/>
            </w:pPr>
            <w:r>
              <w:t>Senest reviewet dato:</w:t>
            </w:r>
          </w:p>
        </w:tc>
        <w:tc>
          <w:tcPr>
            <w:tcW w:w="2402" w:type="dxa"/>
            <w:tcBorders>
              <w:top w:val="nil"/>
              <w:left w:val="nil"/>
              <w:bottom w:val="single" w:sz="8" w:space="0" w:color="7AB02B"/>
              <w:right w:val="single" w:sz="8" w:space="0" w:color="7AB02B"/>
            </w:tcBorders>
            <w:shd w:val="clear" w:color="auto" w:fill="EAF1DD"/>
            <w:hideMark/>
          </w:tcPr>
          <w:p w14:paraId="7DCFACD5" w14:textId="77777777" w:rsidR="00D62742" w:rsidRDefault="00D62742">
            <w:pPr>
              <w:pStyle w:val="Tabelfed"/>
            </w:pPr>
            <w:r>
              <w:t>Senest reviewet af:</w:t>
            </w:r>
          </w:p>
        </w:tc>
        <w:tc>
          <w:tcPr>
            <w:tcW w:w="2402" w:type="dxa"/>
            <w:tcBorders>
              <w:top w:val="nil"/>
              <w:left w:val="nil"/>
              <w:bottom w:val="single" w:sz="8" w:space="0" w:color="7AB02B"/>
              <w:right w:val="single" w:sz="8" w:space="0" w:color="7AB02B"/>
            </w:tcBorders>
            <w:shd w:val="clear" w:color="auto" w:fill="EAF1DD"/>
            <w:hideMark/>
          </w:tcPr>
          <w:p w14:paraId="232654DA" w14:textId="77777777" w:rsidR="00D62742" w:rsidRDefault="00D62742">
            <w:pPr>
              <w:pStyle w:val="Tabelfed"/>
            </w:pPr>
            <w:r>
              <w:t>Senest godkendt dato:</w:t>
            </w:r>
          </w:p>
        </w:tc>
        <w:tc>
          <w:tcPr>
            <w:tcW w:w="2414" w:type="dxa"/>
            <w:tcBorders>
              <w:top w:val="nil"/>
              <w:left w:val="nil"/>
              <w:bottom w:val="single" w:sz="8" w:space="0" w:color="7AB02B"/>
              <w:right w:val="single" w:sz="8" w:space="0" w:color="7AB02B"/>
            </w:tcBorders>
            <w:shd w:val="clear" w:color="auto" w:fill="EAF1DD"/>
            <w:hideMark/>
          </w:tcPr>
          <w:p w14:paraId="1091F136" w14:textId="5AC2C286" w:rsidR="00D62742" w:rsidRDefault="00D62742" w:rsidP="002123AF">
            <w:pPr>
              <w:pStyle w:val="Tabelfed"/>
            </w:pPr>
            <w:r>
              <w:t xml:space="preserve">Senest godkendt </w:t>
            </w:r>
            <w:r w:rsidR="002123AF">
              <w:t>af</w:t>
            </w:r>
            <w:r>
              <w:t>:</w:t>
            </w:r>
          </w:p>
        </w:tc>
      </w:tr>
      <w:tr w:rsidR="00D62742" w14:paraId="6B538901" w14:textId="77777777" w:rsidTr="00D627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430" w:type="dxa"/>
            <w:tcBorders>
              <w:top w:val="nil"/>
              <w:left w:val="single" w:sz="8" w:space="0" w:color="7AB02B"/>
              <w:bottom w:val="single" w:sz="8" w:space="0" w:color="7AB02B"/>
              <w:right w:val="single" w:sz="8" w:space="0" w:color="7AB02B"/>
            </w:tcBorders>
            <w:hideMark/>
          </w:tcPr>
          <w:sdt>
            <w:sdtPr>
              <w:alias w:val="Wf_ReviewedDate"/>
              <w:id w:val="232898909"/>
              <w:showingPlcHdr/>
              <w:date w:fullDate="2014-02-20T00:00:00Z">
                <w:dateFormat w:val="dd-MM-yyyy"/>
                <w:lid w:val="da-DK"/>
                <w:storeMappedDataAs w:val="dateTime"/>
                <w:calendar w:val="gregorian"/>
              </w:date>
            </w:sdtPr>
            <w:sdtEndPr/>
            <w:sdtContent>
              <w:p w14:paraId="1868C0B6" w14:textId="1C7862EF" w:rsidR="00D62742" w:rsidRDefault="00463A86" w:rsidP="00463A86">
                <w:pPr>
                  <w:pStyle w:val="Tabel"/>
                </w:pPr>
                <w:r>
                  <w:t xml:space="preserve">     </w:t>
                </w:r>
              </w:p>
            </w:sdtContent>
          </w:sdt>
        </w:tc>
        <w:tc>
          <w:tcPr>
            <w:tcW w:w="2402" w:type="dxa"/>
            <w:tcBorders>
              <w:top w:val="nil"/>
              <w:left w:val="nil"/>
              <w:bottom w:val="single" w:sz="8" w:space="0" w:color="7AB02B"/>
              <w:right w:val="single" w:sz="8" w:space="0" w:color="7AB02B"/>
            </w:tcBorders>
            <w:hideMark/>
          </w:tcPr>
          <w:sdt>
            <w:sdtPr>
              <w:alias w:val="Wf_ReviewedBy"/>
              <w:id w:val="-1906752835"/>
              <w:showingPlcHdr/>
              <w:text/>
            </w:sdtPr>
            <w:sdtEndPr/>
            <w:sdtContent>
              <w:p w14:paraId="05B5D04D" w14:textId="17EF8797" w:rsidR="00D62742" w:rsidRDefault="00463A86" w:rsidP="00463A86">
                <w:pPr>
                  <w:pStyle w:val="Tabel"/>
                </w:pPr>
                <w:r>
                  <w:t xml:space="preserve">     </w:t>
                </w:r>
              </w:p>
            </w:sdtContent>
          </w:sdt>
        </w:tc>
        <w:tc>
          <w:tcPr>
            <w:tcW w:w="2402" w:type="dxa"/>
            <w:tcBorders>
              <w:top w:val="nil"/>
              <w:left w:val="nil"/>
              <w:bottom w:val="single" w:sz="8" w:space="0" w:color="7AB02B"/>
              <w:right w:val="single" w:sz="8" w:space="0" w:color="7AB02B"/>
            </w:tcBorders>
            <w:hideMark/>
          </w:tcPr>
          <w:sdt>
            <w:sdtPr>
              <w:alias w:val="Wf_ApprovedDate"/>
              <w:id w:val="1979106268"/>
              <w:showingPlcHdr/>
              <w:date w:fullDate="2014-02-24T00:00:00Z">
                <w:dateFormat w:val="dd-MM-yyyy"/>
                <w:lid w:val="da-DK"/>
                <w:storeMappedDataAs w:val="dateTime"/>
                <w:calendar w:val="gregorian"/>
              </w:date>
            </w:sdtPr>
            <w:sdtEndPr/>
            <w:sdtContent>
              <w:p w14:paraId="2B04C6B5" w14:textId="486C3913" w:rsidR="00D62742" w:rsidRDefault="00463A86" w:rsidP="00463A86">
                <w:pPr>
                  <w:pStyle w:val="Tabel"/>
                </w:pPr>
                <w:r>
                  <w:t xml:space="preserve">     </w:t>
                </w:r>
              </w:p>
            </w:sdtContent>
          </w:sdt>
        </w:tc>
        <w:tc>
          <w:tcPr>
            <w:tcW w:w="2414" w:type="dxa"/>
            <w:tcBorders>
              <w:top w:val="nil"/>
              <w:left w:val="nil"/>
              <w:bottom w:val="single" w:sz="8" w:space="0" w:color="7AB02B"/>
              <w:right w:val="single" w:sz="8" w:space="0" w:color="7AB02B"/>
            </w:tcBorders>
            <w:hideMark/>
          </w:tcPr>
          <w:sdt>
            <w:sdtPr>
              <w:alias w:val="Wf_ApprovedBy"/>
              <w:id w:val="817774167"/>
              <w:showingPlcHdr/>
              <w:text/>
            </w:sdtPr>
            <w:sdtEndPr/>
            <w:sdtContent>
              <w:p w14:paraId="7147D216" w14:textId="73C4AF39" w:rsidR="00D62742" w:rsidRDefault="00463A86" w:rsidP="00463A86">
                <w:pPr>
                  <w:pStyle w:val="Tabel"/>
                </w:pPr>
                <w:r>
                  <w:t xml:space="preserve">     </w:t>
                </w:r>
              </w:p>
            </w:sdtContent>
          </w:sdt>
        </w:tc>
      </w:tr>
    </w:tbl>
    <w:p w14:paraId="7EBBE4AB" w14:textId="0CFD46E1" w:rsidR="00AF26E8" w:rsidRPr="00F35317" w:rsidRDefault="00AF26E8" w:rsidP="00AF26E8">
      <w:pPr>
        <w:pStyle w:val="Tabel"/>
        <w:jc w:val="right"/>
      </w:pPr>
      <w:r w:rsidRPr="00B71F74">
        <w:rPr>
          <w:color w:val="A6A6A6" w:themeColor="background1" w:themeShade="A6"/>
          <w:sz w:val="14"/>
          <w:szCs w:val="14"/>
        </w:rPr>
        <w:t xml:space="preserve">Dokument </w:t>
      </w:r>
      <w:r>
        <w:rPr>
          <w:color w:val="A6A6A6" w:themeColor="background1" w:themeShade="A6"/>
          <w:sz w:val="14"/>
          <w:szCs w:val="14"/>
        </w:rPr>
        <w:t>dannet</w:t>
      </w:r>
      <w:r w:rsidRPr="00B71F74">
        <w:rPr>
          <w:color w:val="A6A6A6" w:themeColor="background1" w:themeShade="A6"/>
          <w:sz w:val="14"/>
          <w:szCs w:val="14"/>
        </w:rPr>
        <w:t xml:space="preserve"> på baggrund af skabelon</w:t>
      </w:r>
      <w:r>
        <w:rPr>
          <w:color w:val="A6A6A6" w:themeColor="background1" w:themeShade="A6"/>
          <w:sz w:val="14"/>
          <w:szCs w:val="14"/>
        </w:rPr>
        <w:t xml:space="preserve"> ”</w:t>
      </w:r>
      <w:r>
        <w:rPr>
          <w:color w:val="A6A6A6" w:themeColor="background1" w:themeShade="A6"/>
          <w:sz w:val="14"/>
          <w:szCs w:val="14"/>
        </w:rPr>
        <w:fldChar w:fldCharType="begin"/>
      </w:r>
      <w:r>
        <w:rPr>
          <w:color w:val="A6A6A6" w:themeColor="background1" w:themeShade="A6"/>
          <w:sz w:val="14"/>
          <w:szCs w:val="14"/>
        </w:rPr>
        <w:instrText xml:space="preserve"> DOCPROPERTY  Templatename  \* MERGEFORMAT </w:instrText>
      </w:r>
      <w:r>
        <w:rPr>
          <w:color w:val="A6A6A6" w:themeColor="background1" w:themeShade="A6"/>
          <w:sz w:val="14"/>
          <w:szCs w:val="14"/>
        </w:rPr>
        <w:fldChar w:fldCharType="separate"/>
      </w:r>
      <w:r w:rsidR="00607F64">
        <w:rPr>
          <w:color w:val="A6A6A6" w:themeColor="background1" w:themeShade="A6"/>
          <w:sz w:val="14"/>
          <w:szCs w:val="14"/>
        </w:rPr>
        <w:t>Note skabelon med metadata</w:t>
      </w:r>
      <w:r>
        <w:rPr>
          <w:color w:val="A6A6A6" w:themeColor="background1" w:themeShade="A6"/>
          <w:sz w:val="14"/>
          <w:szCs w:val="14"/>
        </w:rPr>
        <w:fldChar w:fldCharType="end"/>
      </w:r>
      <w:r>
        <w:rPr>
          <w:color w:val="A6A6A6" w:themeColor="background1" w:themeShade="A6"/>
          <w:sz w:val="14"/>
          <w:szCs w:val="14"/>
        </w:rPr>
        <w:t xml:space="preserve">” revision </w:t>
      </w:r>
      <w:r>
        <w:rPr>
          <w:color w:val="A6A6A6" w:themeColor="background1" w:themeShade="A6"/>
          <w:sz w:val="14"/>
          <w:szCs w:val="14"/>
        </w:rPr>
        <w:fldChar w:fldCharType="begin"/>
      </w:r>
      <w:r>
        <w:rPr>
          <w:color w:val="A6A6A6" w:themeColor="background1" w:themeShade="A6"/>
          <w:sz w:val="14"/>
          <w:szCs w:val="14"/>
        </w:rPr>
        <w:instrText xml:space="preserve"> DOCPROPERTY  Templatevers  \* MERGEFORMAT </w:instrText>
      </w:r>
      <w:r>
        <w:rPr>
          <w:color w:val="A6A6A6" w:themeColor="background1" w:themeShade="A6"/>
          <w:sz w:val="14"/>
          <w:szCs w:val="14"/>
        </w:rPr>
        <w:fldChar w:fldCharType="separate"/>
      </w:r>
      <w:r w:rsidR="00607F64">
        <w:rPr>
          <w:color w:val="A6A6A6" w:themeColor="background1" w:themeShade="A6"/>
          <w:sz w:val="14"/>
          <w:szCs w:val="14"/>
        </w:rPr>
        <w:t>1.0</w:t>
      </w:r>
      <w:r>
        <w:rPr>
          <w:color w:val="A6A6A6" w:themeColor="background1" w:themeShade="A6"/>
          <w:sz w:val="14"/>
          <w:szCs w:val="14"/>
        </w:rPr>
        <w:fldChar w:fldCharType="end"/>
      </w:r>
    </w:p>
    <w:tbl>
      <w:tblPr>
        <w:tblW w:w="0" w:type="auto"/>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left w:w="0" w:type="dxa"/>
          <w:right w:w="0" w:type="dxa"/>
        </w:tblCellMar>
        <w:tblLook w:val="04A0" w:firstRow="1" w:lastRow="0" w:firstColumn="1" w:lastColumn="0" w:noHBand="0" w:noVBand="1"/>
      </w:tblPr>
      <w:tblGrid>
        <w:gridCol w:w="9648"/>
      </w:tblGrid>
      <w:tr w:rsidR="000F754A" w:rsidRPr="00D16311" w14:paraId="092E60BB" w14:textId="77777777" w:rsidTr="009A71AA">
        <w:trPr>
          <w:hidden/>
        </w:trPr>
        <w:tc>
          <w:tcPr>
            <w:tcW w:w="9648" w:type="dxa"/>
            <w:tcBorders>
              <w:top w:val="single" w:sz="4" w:space="0" w:color="8BAF2E"/>
              <w:left w:val="single" w:sz="4" w:space="0" w:color="8BAF2E"/>
              <w:bottom w:val="single" w:sz="4" w:space="0" w:color="8BAF2E"/>
              <w:right w:val="single" w:sz="4" w:space="0" w:color="8BAF2E"/>
              <w:tl2br w:val="nil"/>
              <w:tr2bl w:val="nil"/>
            </w:tcBorders>
            <w:shd w:val="clear" w:color="auto" w:fill="E7EED6"/>
            <w:vAlign w:val="bottom"/>
          </w:tcPr>
          <w:p w14:paraId="09407753" w14:textId="77777777" w:rsidR="000F754A" w:rsidRPr="00D16311" w:rsidRDefault="00AF26E8" w:rsidP="00AF26E8">
            <w:pPr>
              <w:pStyle w:val="Tabelfed"/>
              <w:tabs>
                <w:tab w:val="right" w:pos="9503"/>
              </w:tabs>
              <w:rPr>
                <w:vanish/>
              </w:rPr>
            </w:pPr>
            <w:bookmarkStart w:id="5" w:name="Group_of_Receivers"/>
            <w:r w:rsidRPr="00D16311">
              <w:rPr>
                <w:vanish/>
              </w:rPr>
              <w:t>Modtagergruppe</w:t>
            </w:r>
            <w:r w:rsidR="000F754A" w:rsidRPr="00D16311">
              <w:rPr>
                <w:vanish/>
              </w:rPr>
              <w:t>:</w:t>
            </w:r>
            <w:r w:rsidR="00251E81" w:rsidRPr="00D16311">
              <w:rPr>
                <w:b w:val="0"/>
                <w:vanish/>
                <w:color w:val="A6A6A6"/>
              </w:rPr>
              <w:tab/>
            </w:r>
          </w:p>
        </w:tc>
      </w:tr>
      <w:tr w:rsidR="000F754A" w:rsidRPr="00D16311" w14:paraId="15EC4B3A" w14:textId="77777777" w:rsidTr="009A71AA">
        <w:trPr>
          <w:hidden/>
        </w:trPr>
        <w:tc>
          <w:tcPr>
            <w:tcW w:w="9648" w:type="dxa"/>
            <w:tcBorders>
              <w:bottom w:val="single" w:sz="4" w:space="0" w:color="7AB02B"/>
            </w:tcBorders>
          </w:tcPr>
          <w:p w14:paraId="5341948A" w14:textId="335A3F5E" w:rsidR="000F754A" w:rsidRPr="00D16311" w:rsidRDefault="00005DBC" w:rsidP="009A71AA">
            <w:pPr>
              <w:pStyle w:val="Tabel"/>
              <w:rPr>
                <w:vanish/>
              </w:rPr>
            </w:pPr>
            <w:r w:rsidRPr="00D16311">
              <w:rPr>
                <w:vanish/>
              </w:rPr>
              <w:fldChar w:fldCharType="begin"/>
            </w:r>
            <w:r w:rsidR="0002667B" w:rsidRPr="00D16311">
              <w:rPr>
                <w:vanish/>
              </w:rPr>
              <w:instrText xml:space="preserve"> DOCPROPERTY  GroupOfReceivers  \* MERGEFORMAT </w:instrText>
            </w:r>
            <w:r w:rsidRPr="00D16311">
              <w:rPr>
                <w:vanish/>
              </w:rPr>
              <w:fldChar w:fldCharType="end"/>
            </w:r>
          </w:p>
        </w:tc>
      </w:tr>
    </w:tbl>
    <w:p w14:paraId="250EA26D" w14:textId="77777777" w:rsidR="005D58EB" w:rsidRDefault="00E970CD" w:rsidP="005D58EB">
      <w:pPr>
        <w:pStyle w:val="Overskrift1"/>
      </w:pPr>
      <w:bookmarkStart w:id="6" w:name="_Toc324330090"/>
      <w:bookmarkStart w:id="7" w:name="_Toc221413735"/>
      <w:bookmarkEnd w:id="0"/>
      <w:bookmarkEnd w:id="1"/>
      <w:bookmarkEnd w:id="2"/>
      <w:bookmarkEnd w:id="3"/>
      <w:bookmarkEnd w:id="4"/>
      <w:bookmarkEnd w:id="5"/>
      <w:r w:rsidRPr="00F35317">
        <w:t>Introdu</w:t>
      </w:r>
      <w:r w:rsidR="00E364E9">
        <w:t>k</w:t>
      </w:r>
      <w:r w:rsidRPr="00F35317">
        <w:t>tion</w:t>
      </w:r>
      <w:bookmarkEnd w:id="6"/>
    </w:p>
    <w:bookmarkEnd w:id="7"/>
    <w:p w14:paraId="3D79E579" w14:textId="4D92C2AC" w:rsidR="001D2445" w:rsidRDefault="00023F32" w:rsidP="001D2445">
      <w:pPr>
        <w:pStyle w:val="Brdtekst"/>
      </w:pPr>
      <w:r>
        <w:t xml:space="preserve">Dette dokument beskriver de tekniske krav til </w:t>
      </w:r>
      <w:r w:rsidR="00463A86">
        <w:t>EMREX</w:t>
      </w:r>
      <w:r>
        <w:t>.</w:t>
      </w:r>
    </w:p>
    <w:p w14:paraId="08651D71" w14:textId="21362859" w:rsidR="00371C3E" w:rsidRDefault="00023F32" w:rsidP="001D2445">
      <w:pPr>
        <w:pStyle w:val="Brdtekst"/>
      </w:pPr>
      <w:r>
        <w:t>Kunden har ansvaret for driften og derfor skal de krav der nævnes i dette dokument opfattes som vejledende</w:t>
      </w:r>
      <w:r w:rsidR="00457956">
        <w:t xml:space="preserve"> og </w:t>
      </w:r>
      <w:r w:rsidR="00D62742">
        <w:t>ikke bindende</w:t>
      </w:r>
      <w:r>
        <w:t xml:space="preserve">. </w:t>
      </w:r>
    </w:p>
    <w:p w14:paraId="2A271A4B" w14:textId="77777777" w:rsidR="00371C3E" w:rsidRDefault="00371C3E" w:rsidP="001D2445">
      <w:pPr>
        <w:pStyle w:val="Brdtekst"/>
      </w:pPr>
      <w:r>
        <w:t>Almindelig sund fornuft og erfaringer hvervet fra eksisterende driftsmiljø skal altid stå over det som er nævnt i dette dokument.</w:t>
      </w:r>
    </w:p>
    <w:p w14:paraId="39288976" w14:textId="77777777" w:rsidR="00457956" w:rsidRDefault="00457956" w:rsidP="00457956">
      <w:pPr>
        <w:pStyle w:val="Overskrift1"/>
      </w:pPr>
      <w:r>
        <w:t>Logiske enheder</w:t>
      </w:r>
    </w:p>
    <w:p w14:paraId="632E4204" w14:textId="77777777" w:rsidR="00457956" w:rsidRPr="00457956" w:rsidRDefault="00457956" w:rsidP="00457956">
      <w:pPr>
        <w:pStyle w:val="Brdtekst"/>
      </w:pPr>
      <w:r>
        <w:t xml:space="preserve">Dette afsnit lister </w:t>
      </w:r>
      <w:r w:rsidR="00B349A3">
        <w:t>de logiske enheder som er en integreret del af løsningen og derved kundes ansvar. Enhederne kan køre på den samme fysiske maskine, i virtualiseret tilstand. Enhederne kan også være installeret på det samme operativsystem på en virtuel eller fysisk maskine. Det skal dog frarådes og vil anses for at være dårlig sikkerhedspraksis at lægge flere enheder i DMZ netværkszonen end højst nødvendigt.</w:t>
      </w:r>
    </w:p>
    <w:p w14:paraId="00A77E9B" w14:textId="77777777" w:rsidR="00457956" w:rsidRDefault="00457956" w:rsidP="00457956">
      <w:pPr>
        <w:pStyle w:val="Overskrift2"/>
        <w:rPr>
          <w:lang w:val="en-US"/>
        </w:rPr>
      </w:pPr>
      <w:r w:rsidRPr="00457956">
        <w:rPr>
          <w:lang w:val="en-US"/>
        </w:rPr>
        <w:t>Load balancer</w:t>
      </w:r>
      <w:r w:rsidR="00B349A3">
        <w:rPr>
          <w:lang w:val="en-US"/>
        </w:rPr>
        <w:t>/Proxy</w:t>
      </w:r>
    </w:p>
    <w:p w14:paraId="39826068" w14:textId="0C520603" w:rsidR="00457956" w:rsidRPr="00457956" w:rsidRDefault="00457956" w:rsidP="00457956">
      <w:pPr>
        <w:pStyle w:val="Brdtekst"/>
      </w:pPr>
      <w:r w:rsidRPr="00457956">
        <w:t>Fordeler brugerbelastningen mellem et givet antal Weblogic managed</w:t>
      </w:r>
      <w:r>
        <w:t xml:space="preserve"> </w:t>
      </w:r>
      <w:r w:rsidRPr="00457956">
        <w:t>servere.</w:t>
      </w:r>
      <w:r w:rsidR="00B349A3">
        <w:t xml:space="preserve"> </w:t>
      </w:r>
    </w:p>
    <w:p w14:paraId="59B94847" w14:textId="77777777" w:rsidR="00457956" w:rsidRDefault="00457956" w:rsidP="00457956">
      <w:pPr>
        <w:pStyle w:val="Overskrift2"/>
        <w:rPr>
          <w:lang w:val="en-US"/>
        </w:rPr>
      </w:pPr>
      <w:r w:rsidRPr="00457956">
        <w:rPr>
          <w:lang w:val="en-US"/>
        </w:rPr>
        <w:t>Weblogic server</w:t>
      </w:r>
    </w:p>
    <w:p w14:paraId="3416A51C" w14:textId="158205F3" w:rsidR="00457956" w:rsidRPr="00457956" w:rsidRDefault="00457956" w:rsidP="00457956">
      <w:pPr>
        <w:pStyle w:val="Brdtekst"/>
        <w:rPr>
          <w:lang w:val="en-US"/>
        </w:rPr>
      </w:pPr>
      <w:r>
        <w:rPr>
          <w:lang w:val="en-US"/>
        </w:rPr>
        <w:t xml:space="preserve">Kører </w:t>
      </w:r>
      <w:r w:rsidR="00463A86">
        <w:rPr>
          <w:lang w:val="en-US"/>
        </w:rPr>
        <w:t>EMREX</w:t>
      </w:r>
      <w:r>
        <w:rPr>
          <w:lang w:val="en-US"/>
        </w:rPr>
        <w:t xml:space="preserve"> applikationerne</w:t>
      </w:r>
    </w:p>
    <w:p w14:paraId="1174D659" w14:textId="77777777" w:rsidR="00023F32" w:rsidRDefault="00023F32" w:rsidP="00457956">
      <w:pPr>
        <w:pStyle w:val="Overskrift1"/>
      </w:pPr>
      <w:r>
        <w:t>Hardware</w:t>
      </w:r>
    </w:p>
    <w:p w14:paraId="4A4FD25F" w14:textId="77777777" w:rsidR="00023F32" w:rsidRDefault="00023F32" w:rsidP="001D2445">
      <w:pPr>
        <w:pStyle w:val="Brdtekst"/>
      </w:pPr>
      <w:r>
        <w:t>Hardwaren skal opfylde de minimumskrav som serversoftwaren stiller</w:t>
      </w:r>
      <w:r w:rsidR="00457956">
        <w:t xml:space="preserve"> til CPU, RAM </w:t>
      </w:r>
      <w:r>
        <w:t>og diskplads for de pågældende servere.</w:t>
      </w:r>
    </w:p>
    <w:p w14:paraId="73466FA2" w14:textId="77777777" w:rsidR="00023F32" w:rsidRDefault="00371C3E" w:rsidP="001D2445">
      <w:pPr>
        <w:pStyle w:val="Brdtekst"/>
      </w:pPr>
      <w:r>
        <w:t xml:space="preserve">Kundens driftsafdeling er ansvarlig for at sikre at der altid er nok diskplads til </w:t>
      </w:r>
      <w:r w:rsidR="00457956">
        <w:t>rådighed for applikationerne, i de tilfælde hvor der skrives ekstra meget data eller logging til harddisken.</w:t>
      </w:r>
    </w:p>
    <w:p w14:paraId="703593FB" w14:textId="77777777" w:rsidR="00EA5A66" w:rsidRDefault="00EA5A66" w:rsidP="001D2445">
      <w:pPr>
        <w:pStyle w:val="Brdtekst"/>
      </w:pPr>
      <w:r>
        <w:t>Se afsnitte om Applikationer for konkrete tal for hvad der kræves af den hardware de bliver afviklet på.</w:t>
      </w:r>
    </w:p>
    <w:p w14:paraId="527B073B" w14:textId="77777777" w:rsidR="00371C3E" w:rsidRDefault="00B349A3" w:rsidP="00B349A3">
      <w:pPr>
        <w:pStyle w:val="Overskrift1"/>
        <w:rPr>
          <w:lang w:val="en-US"/>
        </w:rPr>
      </w:pPr>
      <w:r w:rsidRPr="00B349A3">
        <w:rPr>
          <w:lang w:val="en-US"/>
        </w:rPr>
        <w:lastRenderedPageBreak/>
        <w:t>Software</w:t>
      </w:r>
    </w:p>
    <w:p w14:paraId="54D156CC" w14:textId="209E07F9" w:rsidR="002A7B52" w:rsidRPr="002A7B52" w:rsidRDefault="00EA5C0B" w:rsidP="002A7B52">
      <w:pPr>
        <w:pStyle w:val="Brdtekst"/>
      </w:pPr>
      <w:r>
        <w:t>I de tilfælde</w:t>
      </w:r>
      <w:r w:rsidR="002A7B52" w:rsidRPr="002A7B52">
        <w:t xml:space="preserve"> hvor der er tvivl om det skal være 32</w:t>
      </w:r>
      <w:r w:rsidR="002A7B52">
        <w:t>-bit eller 64-bit udgaven</w:t>
      </w:r>
      <w:r w:rsidR="002A7B52" w:rsidRPr="002A7B52">
        <w:t>, er det 64-bit der skal bruges.</w:t>
      </w:r>
    </w:p>
    <w:p w14:paraId="7DFBAD51" w14:textId="77777777" w:rsidR="00B349A3" w:rsidRDefault="00B349A3" w:rsidP="00147725">
      <w:pPr>
        <w:pStyle w:val="Overskrift2"/>
        <w:rPr>
          <w:lang w:val="en-US"/>
        </w:rPr>
      </w:pPr>
      <w:r>
        <w:rPr>
          <w:lang w:val="en-US"/>
        </w:rPr>
        <w:t>Operativsystem</w:t>
      </w:r>
    </w:p>
    <w:tbl>
      <w:tblPr>
        <w:tblStyle w:val="Tabel-basis"/>
        <w:tblW w:w="0" w:type="auto"/>
        <w:tblInd w:w="0" w:type="dxa"/>
        <w:tblLook w:val="04A0" w:firstRow="1" w:lastRow="0" w:firstColumn="1" w:lastColumn="0" w:noHBand="0" w:noVBand="1"/>
      </w:tblPr>
      <w:tblGrid>
        <w:gridCol w:w="4825"/>
        <w:gridCol w:w="4823"/>
      </w:tblGrid>
      <w:tr w:rsidR="00B349A3" w14:paraId="74935E57" w14:textId="77777777" w:rsidTr="00B349A3">
        <w:trPr>
          <w:cnfStyle w:val="100000000000" w:firstRow="1" w:lastRow="0" w:firstColumn="0" w:lastColumn="0" w:oddVBand="0" w:evenVBand="0" w:oddHBand="0" w:evenHBand="0" w:firstRowFirstColumn="0" w:firstRowLastColumn="0" w:lastRowFirstColumn="0" w:lastRowLastColumn="0"/>
        </w:trPr>
        <w:tc>
          <w:tcPr>
            <w:tcW w:w="4825" w:type="dxa"/>
          </w:tcPr>
          <w:p w14:paraId="3B34FB21" w14:textId="77777777" w:rsidR="00B349A3" w:rsidRDefault="00B349A3" w:rsidP="00DA65DD">
            <w:pPr>
              <w:pStyle w:val="Tabel"/>
              <w:rPr>
                <w:lang w:val="en-US"/>
              </w:rPr>
            </w:pPr>
            <w:r w:rsidRPr="00B349A3">
              <w:t>Logisk Enhed</w:t>
            </w:r>
          </w:p>
        </w:tc>
        <w:tc>
          <w:tcPr>
            <w:tcW w:w="4823" w:type="dxa"/>
          </w:tcPr>
          <w:p w14:paraId="7A9300D1" w14:textId="77777777" w:rsidR="00B349A3" w:rsidRDefault="00B349A3" w:rsidP="00DA65DD">
            <w:pPr>
              <w:pStyle w:val="Tabel"/>
              <w:rPr>
                <w:lang w:val="en-US"/>
              </w:rPr>
            </w:pPr>
            <w:r w:rsidRPr="00B349A3">
              <w:t>Version</w:t>
            </w:r>
          </w:p>
        </w:tc>
      </w:tr>
      <w:tr w:rsidR="00B349A3" w:rsidRPr="00147725" w14:paraId="0C048F2B" w14:textId="77777777" w:rsidTr="00B349A3">
        <w:tc>
          <w:tcPr>
            <w:tcW w:w="4825" w:type="dxa"/>
          </w:tcPr>
          <w:p w14:paraId="54971894" w14:textId="77777777" w:rsidR="00B349A3" w:rsidRDefault="00B349A3" w:rsidP="00B349A3">
            <w:pPr>
              <w:pStyle w:val="Tabel"/>
              <w:rPr>
                <w:lang w:val="en-US"/>
              </w:rPr>
            </w:pPr>
            <w:r w:rsidRPr="00B349A3">
              <w:t xml:space="preserve">Load </w:t>
            </w:r>
            <w:r>
              <w:t>b</w:t>
            </w:r>
            <w:r w:rsidRPr="00B349A3">
              <w:t>alancer</w:t>
            </w:r>
          </w:p>
        </w:tc>
        <w:tc>
          <w:tcPr>
            <w:tcW w:w="4823" w:type="dxa"/>
          </w:tcPr>
          <w:p w14:paraId="4396D20A" w14:textId="6DEAF687" w:rsidR="00B349A3" w:rsidRPr="00B349A3" w:rsidRDefault="00147725" w:rsidP="00D2029E">
            <w:pPr>
              <w:pStyle w:val="Tabel"/>
            </w:pPr>
            <w:r>
              <w:t xml:space="preserve">Redhat </w:t>
            </w:r>
            <w:r w:rsidR="00607F64">
              <w:t>7.0</w:t>
            </w:r>
            <w:r>
              <w:t xml:space="preserve"> eller nyere</w:t>
            </w:r>
          </w:p>
        </w:tc>
      </w:tr>
      <w:tr w:rsidR="00147725" w:rsidRPr="00147725" w14:paraId="2BFEE535" w14:textId="77777777" w:rsidTr="00B349A3">
        <w:tc>
          <w:tcPr>
            <w:tcW w:w="4825" w:type="dxa"/>
          </w:tcPr>
          <w:p w14:paraId="4D3F767C" w14:textId="77777777" w:rsidR="00147725" w:rsidRPr="00147725" w:rsidRDefault="00147725" w:rsidP="00B349A3">
            <w:pPr>
              <w:pStyle w:val="Tabel"/>
            </w:pPr>
            <w:r>
              <w:t>Weblogic server</w:t>
            </w:r>
            <w:r>
              <w:tab/>
            </w:r>
          </w:p>
        </w:tc>
        <w:tc>
          <w:tcPr>
            <w:tcW w:w="4823" w:type="dxa"/>
          </w:tcPr>
          <w:p w14:paraId="16B15462" w14:textId="6225C2AA" w:rsidR="00147725" w:rsidRPr="00B349A3" w:rsidRDefault="00147725" w:rsidP="00D2029E">
            <w:pPr>
              <w:pStyle w:val="Tabel"/>
            </w:pPr>
            <w:r>
              <w:t xml:space="preserve">Redhat </w:t>
            </w:r>
            <w:r w:rsidR="00607F64">
              <w:t>7.0</w:t>
            </w:r>
            <w:bookmarkStart w:id="8" w:name="_GoBack"/>
            <w:bookmarkEnd w:id="8"/>
            <w:r>
              <w:t xml:space="preserve"> eller nyere</w:t>
            </w:r>
          </w:p>
        </w:tc>
      </w:tr>
    </w:tbl>
    <w:p w14:paraId="4132F9CD" w14:textId="77777777" w:rsidR="00B349A3" w:rsidRPr="00D2029E" w:rsidRDefault="00B349A3" w:rsidP="00B349A3">
      <w:pPr>
        <w:pStyle w:val="Overskrift2"/>
      </w:pPr>
      <w:r w:rsidRPr="00147725">
        <w:t>Apache HTTP Server (</w:t>
      </w:r>
      <w:r w:rsidRPr="00D2029E">
        <w:t>httpd)</w:t>
      </w:r>
    </w:p>
    <w:tbl>
      <w:tblPr>
        <w:tblStyle w:val="Tabel-basis"/>
        <w:tblW w:w="0" w:type="auto"/>
        <w:tblInd w:w="0" w:type="dxa"/>
        <w:tblLook w:val="04A0" w:firstRow="1" w:lastRow="0" w:firstColumn="1" w:lastColumn="0" w:noHBand="0" w:noVBand="1"/>
      </w:tblPr>
      <w:tblGrid>
        <w:gridCol w:w="4825"/>
        <w:gridCol w:w="4823"/>
      </w:tblGrid>
      <w:tr w:rsidR="00B349A3" w14:paraId="08A06AF9" w14:textId="77777777" w:rsidTr="00463A86">
        <w:trPr>
          <w:cnfStyle w:val="100000000000" w:firstRow="1" w:lastRow="0" w:firstColumn="0" w:lastColumn="0" w:oddVBand="0" w:evenVBand="0" w:oddHBand="0" w:evenHBand="0" w:firstRowFirstColumn="0" w:firstRowLastColumn="0" w:lastRowFirstColumn="0" w:lastRowLastColumn="0"/>
        </w:trPr>
        <w:tc>
          <w:tcPr>
            <w:tcW w:w="4825" w:type="dxa"/>
          </w:tcPr>
          <w:p w14:paraId="5BA609DC" w14:textId="77777777" w:rsidR="00B349A3" w:rsidRPr="00D2029E" w:rsidRDefault="00B349A3" w:rsidP="00B349A3">
            <w:pPr>
              <w:pStyle w:val="Tabel"/>
            </w:pPr>
            <w:r w:rsidRPr="00B349A3">
              <w:t>Logisk Enhed</w:t>
            </w:r>
          </w:p>
        </w:tc>
        <w:tc>
          <w:tcPr>
            <w:tcW w:w="4823" w:type="dxa"/>
          </w:tcPr>
          <w:p w14:paraId="0BD51557" w14:textId="77777777" w:rsidR="00B349A3" w:rsidRPr="00D2029E" w:rsidRDefault="00B349A3" w:rsidP="00B349A3">
            <w:pPr>
              <w:pStyle w:val="Tabel"/>
            </w:pPr>
            <w:r w:rsidRPr="00B349A3">
              <w:t>Version</w:t>
            </w:r>
          </w:p>
        </w:tc>
      </w:tr>
      <w:tr w:rsidR="00B349A3" w14:paraId="09645CE4" w14:textId="77777777" w:rsidTr="00463A86">
        <w:tc>
          <w:tcPr>
            <w:tcW w:w="4825" w:type="dxa"/>
          </w:tcPr>
          <w:p w14:paraId="0D34870F" w14:textId="77777777" w:rsidR="00B349A3" w:rsidRPr="00D2029E" w:rsidRDefault="00B349A3" w:rsidP="00B349A3">
            <w:pPr>
              <w:pStyle w:val="Tabel"/>
            </w:pPr>
            <w:r w:rsidRPr="00B349A3">
              <w:t>Load Balancer</w:t>
            </w:r>
          </w:p>
        </w:tc>
        <w:tc>
          <w:tcPr>
            <w:tcW w:w="4823" w:type="dxa"/>
          </w:tcPr>
          <w:p w14:paraId="332E118F" w14:textId="760DD2B6" w:rsidR="00B349A3" w:rsidRPr="00B349A3" w:rsidRDefault="00607F64" w:rsidP="00B349A3">
            <w:pPr>
              <w:pStyle w:val="Tabel"/>
            </w:pPr>
            <w:r>
              <w:t>2.4</w:t>
            </w:r>
            <w:r w:rsidR="00B349A3">
              <w:t xml:space="preserve"> eller nyere</w:t>
            </w:r>
          </w:p>
        </w:tc>
      </w:tr>
    </w:tbl>
    <w:p w14:paraId="06AF49BC" w14:textId="77777777" w:rsidR="005D0BFA" w:rsidRDefault="005D0BFA" w:rsidP="006D3D4D">
      <w:pPr>
        <w:pStyle w:val="Overskrift2"/>
      </w:pPr>
      <w:r>
        <w:t>Java</w:t>
      </w:r>
    </w:p>
    <w:tbl>
      <w:tblPr>
        <w:tblStyle w:val="Tabel-basis"/>
        <w:tblW w:w="0" w:type="auto"/>
        <w:tblInd w:w="0" w:type="dxa"/>
        <w:tblLook w:val="04A0" w:firstRow="1" w:lastRow="0" w:firstColumn="1" w:lastColumn="0" w:noHBand="0" w:noVBand="1"/>
      </w:tblPr>
      <w:tblGrid>
        <w:gridCol w:w="4824"/>
        <w:gridCol w:w="4824"/>
      </w:tblGrid>
      <w:tr w:rsidR="005D0BFA" w14:paraId="409872BB" w14:textId="77777777" w:rsidTr="00DA65DD">
        <w:trPr>
          <w:cnfStyle w:val="100000000000" w:firstRow="1" w:lastRow="0" w:firstColumn="0" w:lastColumn="0" w:oddVBand="0" w:evenVBand="0" w:oddHBand="0" w:evenHBand="0" w:firstRowFirstColumn="0" w:firstRowLastColumn="0" w:lastRowFirstColumn="0" w:lastRowLastColumn="0"/>
        </w:trPr>
        <w:tc>
          <w:tcPr>
            <w:tcW w:w="4824" w:type="dxa"/>
          </w:tcPr>
          <w:p w14:paraId="0DAC70D7" w14:textId="77777777" w:rsidR="005D0BFA" w:rsidRDefault="005D0BFA" w:rsidP="00DA65DD">
            <w:pPr>
              <w:pStyle w:val="Tabel"/>
              <w:rPr>
                <w:lang w:val="en-US"/>
              </w:rPr>
            </w:pPr>
            <w:r w:rsidRPr="00B349A3">
              <w:t>Logisk Enhed</w:t>
            </w:r>
          </w:p>
        </w:tc>
        <w:tc>
          <w:tcPr>
            <w:tcW w:w="4824" w:type="dxa"/>
          </w:tcPr>
          <w:p w14:paraId="2B719CC8" w14:textId="77777777" w:rsidR="005D0BFA" w:rsidRDefault="005D0BFA" w:rsidP="00DA65DD">
            <w:pPr>
              <w:pStyle w:val="Tabel"/>
              <w:rPr>
                <w:lang w:val="en-US"/>
              </w:rPr>
            </w:pPr>
            <w:r w:rsidRPr="00B349A3">
              <w:t>Version</w:t>
            </w:r>
          </w:p>
        </w:tc>
      </w:tr>
      <w:tr w:rsidR="005D0BFA" w14:paraId="6CDABC3E" w14:textId="77777777" w:rsidTr="00DA65DD">
        <w:tc>
          <w:tcPr>
            <w:tcW w:w="4824" w:type="dxa"/>
          </w:tcPr>
          <w:p w14:paraId="3376541D" w14:textId="77777777" w:rsidR="005D0BFA" w:rsidRDefault="005D0BFA" w:rsidP="00DA65DD">
            <w:pPr>
              <w:pStyle w:val="Tabel"/>
              <w:rPr>
                <w:lang w:val="en-US"/>
              </w:rPr>
            </w:pPr>
            <w:r>
              <w:t>Weblogic Server</w:t>
            </w:r>
          </w:p>
        </w:tc>
        <w:tc>
          <w:tcPr>
            <w:tcW w:w="4824" w:type="dxa"/>
          </w:tcPr>
          <w:p w14:paraId="5D85B0C1" w14:textId="7EB450E3" w:rsidR="005D0BFA" w:rsidRDefault="000603AA" w:rsidP="000603AA">
            <w:pPr>
              <w:pStyle w:val="Tabel"/>
              <w:rPr>
                <w:lang w:val="en-US"/>
              </w:rPr>
            </w:pPr>
            <w:r>
              <w:t>1.8</w:t>
            </w:r>
            <w:r w:rsidR="005D0BFA">
              <w:t>.0+</w:t>
            </w:r>
          </w:p>
        </w:tc>
      </w:tr>
    </w:tbl>
    <w:p w14:paraId="1E749874" w14:textId="77777777" w:rsidR="006D3D4D" w:rsidRDefault="006D3D4D" w:rsidP="006D3D4D">
      <w:pPr>
        <w:pStyle w:val="Overskrift2"/>
      </w:pPr>
      <w:r>
        <w:t>Weblogic</w:t>
      </w:r>
    </w:p>
    <w:tbl>
      <w:tblPr>
        <w:tblStyle w:val="Tabel-basis"/>
        <w:tblW w:w="0" w:type="auto"/>
        <w:tblInd w:w="0" w:type="dxa"/>
        <w:tblLook w:val="04A0" w:firstRow="1" w:lastRow="0" w:firstColumn="1" w:lastColumn="0" w:noHBand="0" w:noVBand="1"/>
      </w:tblPr>
      <w:tblGrid>
        <w:gridCol w:w="4824"/>
        <w:gridCol w:w="4824"/>
      </w:tblGrid>
      <w:tr w:rsidR="006D3D4D" w14:paraId="435EB1E6" w14:textId="77777777" w:rsidTr="00DA65DD">
        <w:trPr>
          <w:cnfStyle w:val="100000000000" w:firstRow="1" w:lastRow="0" w:firstColumn="0" w:lastColumn="0" w:oddVBand="0" w:evenVBand="0" w:oddHBand="0" w:evenHBand="0" w:firstRowFirstColumn="0" w:firstRowLastColumn="0" w:lastRowFirstColumn="0" w:lastRowLastColumn="0"/>
        </w:trPr>
        <w:tc>
          <w:tcPr>
            <w:tcW w:w="4824" w:type="dxa"/>
          </w:tcPr>
          <w:p w14:paraId="7A094C44" w14:textId="77777777" w:rsidR="006D3D4D" w:rsidRDefault="006D3D4D" w:rsidP="00DA65DD">
            <w:pPr>
              <w:pStyle w:val="Tabel"/>
              <w:rPr>
                <w:lang w:val="en-US"/>
              </w:rPr>
            </w:pPr>
            <w:r w:rsidRPr="00B349A3">
              <w:t>Logisk Enhed</w:t>
            </w:r>
          </w:p>
        </w:tc>
        <w:tc>
          <w:tcPr>
            <w:tcW w:w="4824" w:type="dxa"/>
          </w:tcPr>
          <w:p w14:paraId="51BFBA66" w14:textId="77777777" w:rsidR="006D3D4D" w:rsidRDefault="006D3D4D" w:rsidP="00DA65DD">
            <w:pPr>
              <w:pStyle w:val="Tabel"/>
              <w:rPr>
                <w:lang w:val="en-US"/>
              </w:rPr>
            </w:pPr>
            <w:r w:rsidRPr="00B349A3">
              <w:t>Version</w:t>
            </w:r>
          </w:p>
        </w:tc>
      </w:tr>
      <w:tr w:rsidR="006D3D4D" w14:paraId="752C23F6" w14:textId="77777777" w:rsidTr="00DA65DD">
        <w:tc>
          <w:tcPr>
            <w:tcW w:w="4824" w:type="dxa"/>
          </w:tcPr>
          <w:p w14:paraId="22DB8C0A" w14:textId="77777777" w:rsidR="006D3D4D" w:rsidRDefault="006D3D4D" w:rsidP="00DA65DD">
            <w:pPr>
              <w:pStyle w:val="Tabel"/>
              <w:rPr>
                <w:lang w:val="en-US"/>
              </w:rPr>
            </w:pPr>
            <w:r>
              <w:t>Weblogic Server</w:t>
            </w:r>
          </w:p>
        </w:tc>
        <w:tc>
          <w:tcPr>
            <w:tcW w:w="4824" w:type="dxa"/>
          </w:tcPr>
          <w:p w14:paraId="5B981A0C" w14:textId="36654C49" w:rsidR="006D3D4D" w:rsidRPr="000603AA" w:rsidRDefault="000603AA" w:rsidP="00DA65DD">
            <w:pPr>
              <w:pStyle w:val="Tabel"/>
            </w:pPr>
            <w:r>
              <w:t>12.2.+</w:t>
            </w:r>
          </w:p>
        </w:tc>
      </w:tr>
    </w:tbl>
    <w:p w14:paraId="2BD675AB" w14:textId="77777777" w:rsidR="006D3D4D" w:rsidRDefault="002A7B52" w:rsidP="002A7B52">
      <w:pPr>
        <w:pStyle w:val="Overskrift1"/>
      </w:pPr>
      <w:r>
        <w:t>Applikationer</w:t>
      </w:r>
    </w:p>
    <w:p w14:paraId="5D6CE0A9" w14:textId="775EDAC2" w:rsidR="002A7B52" w:rsidRDefault="00A24D45" w:rsidP="00EA5A66">
      <w:pPr>
        <w:pStyle w:val="Overskrift2"/>
      </w:pPr>
      <w:r>
        <w:t xml:space="preserve">EMREX </w:t>
      </w:r>
      <w:r w:rsidR="002A7B52">
        <w:t xml:space="preserve">Java </w:t>
      </w:r>
      <w:r>
        <w:t>Web</w:t>
      </w:r>
      <w:r w:rsidR="00EA5A66">
        <w:t xml:space="preserve"> </w:t>
      </w:r>
      <w:r w:rsidR="002A7B52">
        <w:t>applikation</w:t>
      </w:r>
    </w:p>
    <w:p w14:paraId="34F38E6F" w14:textId="39A7FAB8" w:rsidR="002A7B52" w:rsidRDefault="002A7B52" w:rsidP="002A7B52">
      <w:pPr>
        <w:pStyle w:val="Brdtekst"/>
      </w:pPr>
      <w:r>
        <w:t xml:space="preserve">De managed servere der kører de </w:t>
      </w:r>
      <w:r w:rsidR="00A24D45">
        <w:t>2</w:t>
      </w:r>
      <w:r>
        <w:t xml:space="preserve"> </w:t>
      </w:r>
      <w:r w:rsidR="00A24D45">
        <w:t>EMREX</w:t>
      </w:r>
      <w:r>
        <w:t xml:space="preserve"> applikationer skal som minimum have </w:t>
      </w:r>
      <w:r w:rsidR="00FE2876">
        <w:t>2</w:t>
      </w:r>
      <w:r>
        <w:t xml:space="preserve">Gb i JVM memory allocation pool (Xmx), hver. Antal managed servere skal skrues op og ned alt efter forventet belastning. Som tommelfingerregel skal man højst have 1 managed server pr 2 CPU cores. Dvs kører man på en virtuel eller fysisk maskine med 8 CPU cores, skal man helst ikke have mere end 4 managed servere. Støder man </w:t>
      </w:r>
      <w:r w:rsidR="005D0BFA">
        <w:t xml:space="preserve">op </w:t>
      </w:r>
      <w:r>
        <w:t xml:space="preserve">i CPU core grænsen er det oplagt at øge </w:t>
      </w:r>
      <w:r w:rsidR="00EA5A66">
        <w:t xml:space="preserve">tildelt hukommelse. </w:t>
      </w:r>
    </w:p>
    <w:p w14:paraId="7EAC0665" w14:textId="77777777" w:rsidR="00EA5A66" w:rsidRDefault="00EA5A66" w:rsidP="002A7B52">
      <w:pPr>
        <w:pStyle w:val="Brdtekst"/>
      </w:pPr>
      <w:r>
        <w:t>Der er ikke krav om ekstra diskplads i forhold til det minimum anbefalede til Weblogi</w:t>
      </w:r>
      <w:r w:rsidR="005D0BFA">
        <w:t>c</w:t>
      </w:r>
      <w:r>
        <w:t>.</w:t>
      </w:r>
    </w:p>
    <w:p w14:paraId="1F20E5C8" w14:textId="77777777" w:rsidR="002A7B52" w:rsidRDefault="002A7B52" w:rsidP="002A7B52">
      <w:pPr>
        <w:pStyle w:val="Overskrift1"/>
      </w:pPr>
      <w:r>
        <w:t>Netværk</w:t>
      </w:r>
    </w:p>
    <w:p w14:paraId="4C1BED77" w14:textId="77777777" w:rsidR="002A7B52" w:rsidRDefault="002A7B52" w:rsidP="002A7B52">
      <w:pPr>
        <w:pStyle w:val="Brdtekst"/>
      </w:pPr>
      <w:r>
        <w:t xml:space="preserve">Der skal </w:t>
      </w:r>
      <w:r w:rsidR="00EA5A66">
        <w:t xml:space="preserve">som </w:t>
      </w:r>
      <w:r w:rsidR="00F07038">
        <w:t>minimum være</w:t>
      </w:r>
      <w:r w:rsidR="00EA5A66">
        <w:t xml:space="preserve"> netværks</w:t>
      </w:r>
      <w:r>
        <w:t>båndbrede på 100Mb mellem de logiske enheder.</w:t>
      </w:r>
    </w:p>
    <w:sectPr w:rsidR="002A7B52" w:rsidSect="008A2D2B">
      <w:headerReference w:type="default" r:id="rId12"/>
      <w:footerReference w:type="default" r:id="rId13"/>
      <w:footerReference w:type="first" r:id="rId14"/>
      <w:pgSz w:w="11906" w:h="16838" w:code="9"/>
      <w:pgMar w:top="652" w:right="1134" w:bottom="1701" w:left="1134" w:header="617" w:footer="803"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D4B099" w14:textId="77777777" w:rsidR="001154D1" w:rsidRDefault="001154D1">
      <w:r>
        <w:separator/>
      </w:r>
    </w:p>
  </w:endnote>
  <w:endnote w:type="continuationSeparator" w:id="0">
    <w:p w14:paraId="193622B5" w14:textId="77777777" w:rsidR="001154D1" w:rsidRDefault="00115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A4883" w14:textId="77777777" w:rsidR="00DE0179" w:rsidRPr="00457C4B" w:rsidRDefault="00DE0179" w:rsidP="00457C4B">
    <w:pPr>
      <w:pStyle w:val="Ingenafstand"/>
    </w:pPr>
  </w:p>
  <w:tbl>
    <w:tblPr>
      <w:tblW w:w="5000" w:type="pct"/>
      <w:tblLayout w:type="fixed"/>
      <w:tblCellMar>
        <w:left w:w="0" w:type="dxa"/>
        <w:right w:w="0" w:type="dxa"/>
      </w:tblCellMar>
      <w:tblLook w:val="01E0" w:firstRow="1" w:lastRow="1" w:firstColumn="1" w:lastColumn="1" w:noHBand="0" w:noVBand="0"/>
    </w:tblPr>
    <w:tblGrid>
      <w:gridCol w:w="5216"/>
    </w:tblGrid>
    <w:tr w:rsidR="00DE0179" w14:paraId="249159F6" w14:textId="77777777" w:rsidTr="000750DA">
      <w:trPr>
        <w:trHeight w:hRule="exact" w:val="352"/>
      </w:trPr>
      <w:tc>
        <w:tcPr>
          <w:tcW w:w="5000" w:type="pct"/>
        </w:tcPr>
        <w:p w14:paraId="082C6D7C" w14:textId="2CF88A27" w:rsidR="00DE0179" w:rsidRPr="00C115E3" w:rsidRDefault="00A353F0" w:rsidP="00EF7414">
          <w:pPr>
            <w:pStyle w:val="Sidefod-metahjre"/>
            <w:framePr w:w="5216" w:wrap="around"/>
          </w:pPr>
          <w:fldSimple w:instr=" FILENAME   \* MERGEFORMAT ">
            <w:r w:rsidR="00607F64">
              <w:t>EMREX 01 Detaljerede tekniske krav v. 3.docx</w:t>
            </w:r>
          </w:fldSimple>
        </w:p>
        <w:p w14:paraId="2B70E1C0" w14:textId="77777777" w:rsidR="00DE0179" w:rsidRDefault="00DE0179" w:rsidP="00EF7414">
          <w:pPr>
            <w:pStyle w:val="Sidefod-metahjre"/>
            <w:framePr w:w="5216" w:wrap="around"/>
          </w:pPr>
        </w:p>
      </w:tc>
    </w:tr>
    <w:tr w:rsidR="00DE0179" w14:paraId="4391CF02" w14:textId="77777777" w:rsidTr="000750DA">
      <w:trPr>
        <w:trHeight w:hRule="exact" w:val="170"/>
      </w:trPr>
      <w:tc>
        <w:tcPr>
          <w:tcW w:w="5000" w:type="pct"/>
        </w:tcPr>
        <w:p w14:paraId="7734E714" w14:textId="2849AD67" w:rsidR="00DE0179" w:rsidRDefault="00DE0179" w:rsidP="00E364E9">
          <w:pPr>
            <w:pStyle w:val="Sidefod-metahjre"/>
            <w:framePr w:w="5216" w:wrap="around"/>
          </w:pPr>
          <w:r>
            <w:t xml:space="preserve">Side </w:t>
          </w:r>
          <w:r>
            <w:fldChar w:fldCharType="begin"/>
          </w:r>
          <w:r>
            <w:instrText xml:space="preserve"> Page </w:instrText>
          </w:r>
          <w:r>
            <w:fldChar w:fldCharType="separate"/>
          </w:r>
          <w:r w:rsidR="00607F64">
            <w:t>2</w:t>
          </w:r>
          <w:r>
            <w:fldChar w:fldCharType="end"/>
          </w:r>
          <w:r>
            <w:t xml:space="preserve"> af </w:t>
          </w:r>
          <w:r>
            <w:fldChar w:fldCharType="begin"/>
          </w:r>
          <w:r>
            <w:instrText xml:space="preserve"> NumPages </w:instrText>
          </w:r>
          <w:r>
            <w:fldChar w:fldCharType="separate"/>
          </w:r>
          <w:r w:rsidR="00607F64">
            <w:t>2</w:t>
          </w:r>
          <w:r>
            <w:fldChar w:fldCharType="end"/>
          </w:r>
        </w:p>
      </w:tc>
    </w:tr>
  </w:tbl>
  <w:tbl>
    <w:tblPr>
      <w:tblW w:w="5000" w:type="pct"/>
      <w:tblLayout w:type="fixed"/>
      <w:tblCellMar>
        <w:left w:w="0" w:type="dxa"/>
        <w:right w:w="0" w:type="dxa"/>
      </w:tblCellMar>
      <w:tblLook w:val="01E0" w:firstRow="1" w:lastRow="1" w:firstColumn="1" w:lastColumn="1" w:noHBand="0" w:noVBand="0"/>
    </w:tblPr>
    <w:tblGrid>
      <w:gridCol w:w="1276"/>
      <w:gridCol w:w="1276"/>
      <w:gridCol w:w="815"/>
      <w:gridCol w:w="2133"/>
    </w:tblGrid>
    <w:tr w:rsidR="00DE0179" w:rsidRPr="001C7BF2" w14:paraId="3F7AF134" w14:textId="77777777" w:rsidTr="00E86D37">
      <w:trPr>
        <w:trHeight w:hRule="exact" w:val="170"/>
      </w:trPr>
      <w:tc>
        <w:tcPr>
          <w:tcW w:w="1160" w:type="pct"/>
        </w:tcPr>
        <w:p w14:paraId="4BBF4EA0" w14:textId="77777777" w:rsidR="00DE0179" w:rsidRPr="00C115E3" w:rsidRDefault="00DE0179" w:rsidP="00E364E9">
          <w:pPr>
            <w:pStyle w:val="Sidefod-metavenstre"/>
            <w:framePr w:w="5500" w:wrap="around"/>
          </w:pPr>
          <w:r>
            <w:t>Dok.nr</w:t>
          </w:r>
          <w:r w:rsidRPr="00C115E3">
            <w:t>.:</w:t>
          </w:r>
        </w:p>
      </w:tc>
      <w:tc>
        <w:tcPr>
          <w:tcW w:w="1160" w:type="pct"/>
          <w:tcMar>
            <w:right w:w="57" w:type="dxa"/>
          </w:tcMar>
        </w:tcPr>
        <w:p w14:paraId="0538343C" w14:textId="51C7D79A" w:rsidR="00DE0179" w:rsidRPr="0065540A" w:rsidRDefault="00A353F0" w:rsidP="00EF7414">
          <w:pPr>
            <w:pStyle w:val="Sidefod-metavenstre"/>
            <w:framePr w:w="5500" w:wrap="around"/>
          </w:pPr>
          <w:fldSimple w:instr=" DOCPROPERTY  &quot;Document Number&quot;  \* MERGEFORMAT ">
            <w:r w:rsidR="00607F64" w:rsidRPr="00607F64">
              <w:rPr>
                <w:bCs/>
              </w:rPr>
              <w:t>Ej nummereret</w:t>
            </w:r>
          </w:fldSimple>
        </w:p>
      </w:tc>
      <w:tc>
        <w:tcPr>
          <w:tcW w:w="741" w:type="pct"/>
        </w:tcPr>
        <w:p w14:paraId="583888AF" w14:textId="77777777" w:rsidR="00DE0179" w:rsidRPr="00C115E3" w:rsidRDefault="00DE0179" w:rsidP="00EF7414">
          <w:pPr>
            <w:pStyle w:val="Sidefod-metavenstre"/>
            <w:framePr w:w="5500" w:wrap="around"/>
          </w:pPr>
          <w:r w:rsidRPr="00C115E3">
            <w:t>Revision:</w:t>
          </w:r>
        </w:p>
      </w:tc>
      <w:tc>
        <w:tcPr>
          <w:tcW w:w="1939" w:type="pct"/>
        </w:tcPr>
        <w:p w14:paraId="0BE085D5" w14:textId="51991C28" w:rsidR="00DE0179" w:rsidRPr="001C7BF2" w:rsidRDefault="00CC3348" w:rsidP="00EF7414">
          <w:pPr>
            <w:pStyle w:val="Sidefod-metavenstre"/>
            <w:framePr w:w="5500" w:wrap="around"/>
          </w:pPr>
          <w:r>
            <w:t>0.2</w:t>
          </w:r>
        </w:p>
      </w:tc>
    </w:tr>
    <w:tr w:rsidR="00DE0179" w:rsidRPr="00C115E3" w14:paraId="235B8B12" w14:textId="77777777" w:rsidTr="00E86D37">
      <w:trPr>
        <w:trHeight w:hRule="exact" w:val="170"/>
      </w:trPr>
      <w:tc>
        <w:tcPr>
          <w:tcW w:w="1160" w:type="pct"/>
        </w:tcPr>
        <w:p w14:paraId="6A8433E6" w14:textId="77777777" w:rsidR="00DE0179" w:rsidRPr="00C115E3" w:rsidRDefault="00DE0179" w:rsidP="00E364E9">
          <w:pPr>
            <w:pStyle w:val="Sidefod-metavenstre"/>
            <w:framePr w:w="5500" w:wrap="around"/>
          </w:pPr>
          <w:r>
            <w:t>Redaktør</w:t>
          </w:r>
          <w:r w:rsidRPr="00C115E3">
            <w:t>:</w:t>
          </w:r>
        </w:p>
      </w:tc>
      <w:tc>
        <w:tcPr>
          <w:tcW w:w="1160" w:type="pct"/>
          <w:tcMar>
            <w:right w:w="57" w:type="dxa"/>
          </w:tcMar>
        </w:tcPr>
        <w:p w14:paraId="6CC800DA" w14:textId="736AEB50" w:rsidR="00DE0179" w:rsidRPr="00F8192D" w:rsidRDefault="00A353F0" w:rsidP="00EF7414">
          <w:pPr>
            <w:pStyle w:val="Sidefod-metavenstre"/>
            <w:framePr w:w="5500" w:wrap="around"/>
          </w:pPr>
          <w:fldSimple w:instr=" DOCPROPERTY  AuthorInitials  \* MERGEFORMAT ">
            <w:r w:rsidR="00607F64">
              <w:t>JSI</w:t>
            </w:r>
          </w:fldSimple>
        </w:p>
      </w:tc>
      <w:tc>
        <w:tcPr>
          <w:tcW w:w="741" w:type="pct"/>
        </w:tcPr>
        <w:p w14:paraId="4FD5A687" w14:textId="77777777" w:rsidR="00DE0179" w:rsidRPr="00C115E3" w:rsidRDefault="00DE0179" w:rsidP="00B0490E">
          <w:pPr>
            <w:pStyle w:val="Sidefod-metavenstre"/>
            <w:framePr w:w="5500" w:wrap="around"/>
          </w:pPr>
          <w:r w:rsidRPr="00C115E3">
            <w:t>Rev</w:t>
          </w:r>
          <w:r>
            <w:t>.d</w:t>
          </w:r>
          <w:r w:rsidRPr="00C115E3">
            <w:t>at</w:t>
          </w:r>
          <w:r>
            <w:t>o</w:t>
          </w:r>
          <w:r w:rsidRPr="00C115E3">
            <w:t>:</w:t>
          </w:r>
        </w:p>
      </w:tc>
      <w:tc>
        <w:tcPr>
          <w:tcW w:w="1939" w:type="pct"/>
        </w:tcPr>
        <w:p w14:paraId="52626222" w14:textId="09111226" w:rsidR="00DE0179" w:rsidRPr="00C115E3" w:rsidRDefault="00A353F0" w:rsidP="00E0678E">
          <w:pPr>
            <w:pStyle w:val="Sidefod-metavenstre"/>
            <w:framePr w:w="5500" w:wrap="around"/>
          </w:pPr>
          <w:fldSimple w:instr=" DOCPROPERTY  VersionDate  \* MERGEFORMAT ">
            <w:r w:rsidR="00607F64">
              <w:t>14-02-2014</w:t>
            </w:r>
          </w:fldSimple>
          <w:r w:rsidR="00E0678E">
            <w:t>6</w:t>
          </w:r>
        </w:p>
      </w:tc>
    </w:tr>
    <w:tr w:rsidR="00DE0179" w:rsidRPr="00C115E3" w14:paraId="5060CEC5" w14:textId="77777777" w:rsidTr="00E86D37">
      <w:trPr>
        <w:trHeight w:hRule="exact" w:val="170"/>
      </w:trPr>
      <w:tc>
        <w:tcPr>
          <w:tcW w:w="1160" w:type="pct"/>
        </w:tcPr>
        <w:p w14:paraId="09F2E76B" w14:textId="77777777" w:rsidR="00DE0179" w:rsidRPr="00C115E3" w:rsidRDefault="00DE0179" w:rsidP="00E364E9">
          <w:pPr>
            <w:pStyle w:val="Sidefod-metavenstre"/>
            <w:framePr w:w="5500" w:wrap="around"/>
          </w:pPr>
          <w:r>
            <w:t>Ejer</w:t>
          </w:r>
          <w:r w:rsidRPr="00C115E3">
            <w:t>/</w:t>
          </w:r>
          <w:r>
            <w:t>Godkender</w:t>
          </w:r>
          <w:r w:rsidRPr="00C115E3">
            <w:t>:</w:t>
          </w:r>
        </w:p>
      </w:tc>
      <w:tc>
        <w:tcPr>
          <w:tcW w:w="1160" w:type="pct"/>
          <w:tcMar>
            <w:right w:w="57" w:type="dxa"/>
          </w:tcMar>
        </w:tcPr>
        <w:p w14:paraId="46A497FD" w14:textId="516A1ADB" w:rsidR="00DE0179" w:rsidRPr="00C115E3" w:rsidRDefault="00DE0179" w:rsidP="00EF7414">
          <w:pPr>
            <w:pStyle w:val="Sidefod-metavenstre"/>
            <w:framePr w:w="5500" w:wrap="around"/>
          </w:pPr>
          <w:r>
            <w:fldChar w:fldCharType="begin"/>
          </w:r>
          <w:r>
            <w:instrText xml:space="preserve"> DOCPROPERTY  Owner  \* MERGEFORMAT </w:instrText>
          </w:r>
          <w:r>
            <w:fldChar w:fldCharType="end"/>
          </w:r>
        </w:p>
      </w:tc>
      <w:tc>
        <w:tcPr>
          <w:tcW w:w="741" w:type="pct"/>
        </w:tcPr>
        <w:p w14:paraId="33678D84" w14:textId="77777777" w:rsidR="00DE0179" w:rsidRPr="00C115E3" w:rsidRDefault="00DE0179" w:rsidP="00105DC1">
          <w:pPr>
            <w:pStyle w:val="Sidefod-metavenstre"/>
            <w:framePr w:w="5500" w:wrap="around"/>
          </w:pPr>
          <w:r>
            <w:t>Status</w:t>
          </w:r>
          <w:r w:rsidRPr="00C115E3">
            <w:t>:</w:t>
          </w:r>
        </w:p>
      </w:tc>
      <w:tc>
        <w:tcPr>
          <w:tcW w:w="1939" w:type="pct"/>
        </w:tcPr>
        <w:p w14:paraId="26ACDB2B" w14:textId="6978E505" w:rsidR="00DE0179" w:rsidRPr="00C115E3" w:rsidRDefault="00A353F0" w:rsidP="00EF7414">
          <w:pPr>
            <w:pStyle w:val="Sidefod-metavenstre"/>
            <w:framePr w:w="5500" w:wrap="around"/>
          </w:pPr>
          <w:fldSimple w:instr=" DOCPROPERTY  Status  \* MERGEFORMAT ">
            <w:r w:rsidR="00607F64">
              <w:t>I gang</w:t>
            </w:r>
          </w:fldSimple>
        </w:p>
      </w:tc>
    </w:tr>
  </w:tbl>
  <w:p w14:paraId="2CE946B7" w14:textId="77777777" w:rsidR="00DE0179" w:rsidRPr="00C115E3" w:rsidRDefault="00DE0179" w:rsidP="00A5673F">
    <w:pPr>
      <w:pStyle w:val="Sidefod"/>
    </w:pPr>
  </w:p>
  <w:p w14:paraId="0C4AAA95" w14:textId="77777777" w:rsidR="00DE0179" w:rsidRDefault="00DE0179" w:rsidP="00A5673F">
    <w:pPr>
      <w:pStyle w:val="Sidefod"/>
    </w:pPr>
  </w:p>
  <w:p w14:paraId="277ED046" w14:textId="77777777" w:rsidR="00DE0179" w:rsidRDefault="00DE0179" w:rsidP="00A5673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1E0" w:firstRow="1" w:lastRow="1" w:firstColumn="1" w:lastColumn="1" w:noHBand="0" w:noVBand="0"/>
    </w:tblPr>
    <w:tblGrid>
      <w:gridCol w:w="1386"/>
      <w:gridCol w:w="2083"/>
      <w:gridCol w:w="1557"/>
      <w:gridCol w:w="2083"/>
      <w:gridCol w:w="2745"/>
    </w:tblGrid>
    <w:tr w:rsidR="00DE0179" w:rsidRPr="00EC6ACE" w14:paraId="7080AA46" w14:textId="77777777" w:rsidTr="00A509D9">
      <w:tc>
        <w:tcPr>
          <w:tcW w:w="1547" w:type="dxa"/>
          <w:shd w:val="clear" w:color="auto" w:fill="auto"/>
        </w:tcPr>
        <w:p w14:paraId="3B5816D8" w14:textId="77777777" w:rsidR="00DE0179" w:rsidRPr="00A509D9" w:rsidRDefault="00DE0179" w:rsidP="0070763B">
          <w:pPr>
            <w:rPr>
              <w:b/>
            </w:rPr>
          </w:pPr>
          <w:r w:rsidRPr="00A509D9">
            <w:rPr>
              <w:b/>
            </w:rPr>
            <w:t>Dokument-nr.:</w:t>
          </w:r>
        </w:p>
      </w:tc>
      <w:tc>
        <w:tcPr>
          <w:tcW w:w="1258" w:type="dxa"/>
          <w:shd w:val="clear" w:color="auto" w:fill="auto"/>
        </w:tcPr>
        <w:p w14:paraId="3D7125AD" w14:textId="145CEF49" w:rsidR="00DE0179" w:rsidRPr="00EC6ACE" w:rsidRDefault="00DE0179" w:rsidP="0070763B">
          <w:r w:rsidRPr="00EC6ACE">
            <w:t>#</w:t>
          </w:r>
          <w:r>
            <w:fldChar w:fldCharType="begin"/>
          </w:r>
          <w:r w:rsidRPr="00EC6ACE">
            <w:instrText xml:space="preserve"> DOCPROPERTY  DM_DMNR \* MERGEFORMAT </w:instrText>
          </w:r>
          <w:r>
            <w:fldChar w:fldCharType="separate"/>
          </w:r>
          <w:r w:rsidR="00607F64">
            <w:rPr>
              <w:b/>
              <w:bCs/>
            </w:rPr>
            <w:t>Fejl! Ukendt betegnelse for dokumentegenskab.</w:t>
          </w:r>
          <w:r>
            <w:fldChar w:fldCharType="end"/>
          </w:r>
        </w:p>
      </w:tc>
      <w:tc>
        <w:tcPr>
          <w:tcW w:w="1547" w:type="dxa"/>
          <w:shd w:val="clear" w:color="auto" w:fill="auto"/>
        </w:tcPr>
        <w:p w14:paraId="38BF2315" w14:textId="77777777" w:rsidR="00DE0179" w:rsidRPr="00A509D9" w:rsidRDefault="00DE0179" w:rsidP="0070763B">
          <w:pPr>
            <w:rPr>
              <w:b/>
            </w:rPr>
          </w:pPr>
          <w:r w:rsidRPr="00A509D9">
            <w:rPr>
              <w:b/>
            </w:rPr>
            <w:t>Revision:</w:t>
          </w:r>
        </w:p>
      </w:tc>
      <w:tc>
        <w:tcPr>
          <w:tcW w:w="1468" w:type="dxa"/>
          <w:shd w:val="clear" w:color="auto" w:fill="auto"/>
        </w:tcPr>
        <w:p w14:paraId="17B1B02D" w14:textId="0AA14F8C" w:rsidR="00DE0179" w:rsidRPr="00EC6ACE" w:rsidRDefault="00DE0179" w:rsidP="0070763B">
          <w:r w:rsidRPr="00EC6ACE">
            <w:t>v</w:t>
          </w:r>
          <w:r>
            <w:fldChar w:fldCharType="begin"/>
          </w:r>
          <w:r w:rsidRPr="00EC6ACE">
            <w:instrText xml:space="preserve"> DOCPROPERTY  DM_DMVERS \* MERGEFORMAT </w:instrText>
          </w:r>
          <w:r>
            <w:fldChar w:fldCharType="separate"/>
          </w:r>
          <w:r w:rsidR="00607F64">
            <w:rPr>
              <w:b/>
              <w:bCs/>
            </w:rPr>
            <w:t>Fejl! Ukendt betegnelse for dokumentegenskab.</w:t>
          </w:r>
          <w:r>
            <w:fldChar w:fldCharType="end"/>
          </w:r>
        </w:p>
      </w:tc>
      <w:tc>
        <w:tcPr>
          <w:tcW w:w="3906" w:type="dxa"/>
          <w:vMerge w:val="restart"/>
          <w:shd w:val="clear" w:color="auto" w:fill="auto"/>
        </w:tcPr>
        <w:p w14:paraId="16C07622" w14:textId="1942B19D" w:rsidR="00DE0179" w:rsidRPr="00EC6ACE" w:rsidRDefault="00DE0179" w:rsidP="00A509D9">
          <w:pPr>
            <w:jc w:val="right"/>
          </w:pPr>
          <w:r>
            <w:fldChar w:fldCharType="begin"/>
          </w:r>
          <w:r w:rsidRPr="00EC6ACE">
            <w:instrText xml:space="preserve"> DOCPROPERTY  DM_DOCNAME \* MERGEFORMAT </w:instrText>
          </w:r>
          <w:r>
            <w:fldChar w:fldCharType="separate"/>
          </w:r>
          <w:r w:rsidR="00607F64">
            <w:rPr>
              <w:b/>
              <w:bCs/>
            </w:rPr>
            <w:t>Fejl! Ukendt betegnelse for dokumentegenskab.</w:t>
          </w:r>
          <w:r>
            <w:fldChar w:fldCharType="end"/>
          </w:r>
        </w:p>
      </w:tc>
    </w:tr>
    <w:tr w:rsidR="00DE0179" w:rsidRPr="00EC6ACE" w14:paraId="40005EE0" w14:textId="77777777" w:rsidTr="00A509D9">
      <w:tc>
        <w:tcPr>
          <w:tcW w:w="1547" w:type="dxa"/>
          <w:shd w:val="clear" w:color="auto" w:fill="auto"/>
        </w:tcPr>
        <w:p w14:paraId="13113AEA" w14:textId="77777777" w:rsidR="00DE0179" w:rsidRPr="00A509D9" w:rsidRDefault="00DE0179" w:rsidP="0070763B">
          <w:pPr>
            <w:rPr>
              <w:b/>
            </w:rPr>
          </w:pPr>
          <w:r w:rsidRPr="00A509D9">
            <w:rPr>
              <w:b/>
            </w:rPr>
            <w:t>Forfatter:</w:t>
          </w:r>
        </w:p>
      </w:tc>
      <w:tc>
        <w:tcPr>
          <w:tcW w:w="1258" w:type="dxa"/>
          <w:shd w:val="clear" w:color="auto" w:fill="auto"/>
        </w:tcPr>
        <w:p w14:paraId="170DE3AC" w14:textId="6D083FC8" w:rsidR="00DE0179" w:rsidRPr="00EC6ACE" w:rsidRDefault="00DE0179" w:rsidP="0070763B">
          <w:r>
            <w:fldChar w:fldCharType="begin"/>
          </w:r>
          <w:r w:rsidRPr="00EC6ACE">
            <w:instrText xml:space="preserve"> DOCPROPERTY  DM_AUTHOR_ID \* MERGEFORMAT </w:instrText>
          </w:r>
          <w:r>
            <w:fldChar w:fldCharType="separate"/>
          </w:r>
          <w:r w:rsidR="00607F64">
            <w:rPr>
              <w:b/>
              <w:bCs/>
            </w:rPr>
            <w:t>Fejl! Ukendt betegnelse for dokumentegenskab.</w:t>
          </w:r>
          <w:r>
            <w:fldChar w:fldCharType="end"/>
          </w:r>
        </w:p>
      </w:tc>
      <w:tc>
        <w:tcPr>
          <w:tcW w:w="1547" w:type="dxa"/>
          <w:shd w:val="clear" w:color="auto" w:fill="auto"/>
        </w:tcPr>
        <w:p w14:paraId="0AE40DF6" w14:textId="77777777" w:rsidR="00DE0179" w:rsidRPr="00A509D9" w:rsidRDefault="00DE0179" w:rsidP="0070763B">
          <w:pPr>
            <w:rPr>
              <w:b/>
            </w:rPr>
          </w:pPr>
          <w:r w:rsidRPr="00A509D9">
            <w:rPr>
              <w:b/>
            </w:rPr>
            <w:t>Revisionsdato:</w:t>
          </w:r>
        </w:p>
      </w:tc>
      <w:tc>
        <w:tcPr>
          <w:tcW w:w="1468" w:type="dxa"/>
          <w:shd w:val="clear" w:color="auto" w:fill="auto"/>
        </w:tcPr>
        <w:p w14:paraId="69F84CFD" w14:textId="2CB9B9BD" w:rsidR="00DE0179" w:rsidRPr="00EC6ACE" w:rsidRDefault="00DE0179" w:rsidP="0070763B">
          <w:r>
            <w:fldChar w:fldCharType="begin"/>
          </w:r>
          <w:r w:rsidRPr="00EC6ACE">
            <w:instrText xml:space="preserve"> DOCPROPERTY  DM_LASTEDITDATE \* MERGEFORMAT </w:instrText>
          </w:r>
          <w:r>
            <w:fldChar w:fldCharType="separate"/>
          </w:r>
          <w:r w:rsidR="00607F64">
            <w:rPr>
              <w:b/>
              <w:bCs/>
            </w:rPr>
            <w:t>Fejl! Ukendt betegnelse for dokumentegenskab.</w:t>
          </w:r>
          <w:r>
            <w:fldChar w:fldCharType="end"/>
          </w:r>
        </w:p>
      </w:tc>
      <w:tc>
        <w:tcPr>
          <w:tcW w:w="3906" w:type="dxa"/>
          <w:vMerge/>
          <w:shd w:val="clear" w:color="auto" w:fill="auto"/>
        </w:tcPr>
        <w:p w14:paraId="75AE6FB5" w14:textId="77777777" w:rsidR="00DE0179" w:rsidRPr="00EC6ACE" w:rsidRDefault="00DE0179" w:rsidP="00A509D9">
          <w:pPr>
            <w:jc w:val="right"/>
          </w:pPr>
        </w:p>
      </w:tc>
    </w:tr>
    <w:tr w:rsidR="00DE0179" w:rsidRPr="00A509D9" w14:paraId="2D3B6BC2" w14:textId="77777777" w:rsidTr="00A509D9">
      <w:tc>
        <w:tcPr>
          <w:tcW w:w="1547" w:type="dxa"/>
          <w:shd w:val="clear" w:color="auto" w:fill="auto"/>
        </w:tcPr>
        <w:p w14:paraId="69449568" w14:textId="77777777" w:rsidR="00DE0179" w:rsidRPr="00A509D9" w:rsidRDefault="00DE0179" w:rsidP="0070763B">
          <w:pPr>
            <w:rPr>
              <w:b/>
            </w:rPr>
          </w:pPr>
          <w:r w:rsidRPr="00A509D9">
            <w:rPr>
              <w:b/>
            </w:rPr>
            <w:t>Godkender:</w:t>
          </w:r>
        </w:p>
      </w:tc>
      <w:tc>
        <w:tcPr>
          <w:tcW w:w="1258" w:type="dxa"/>
          <w:shd w:val="clear" w:color="auto" w:fill="auto"/>
        </w:tcPr>
        <w:p w14:paraId="0724B56A" w14:textId="70CB432E" w:rsidR="00DE0179" w:rsidRPr="00EC6ACE" w:rsidRDefault="00DE0179" w:rsidP="0070763B">
          <w:r>
            <w:fldChar w:fldCharType="begin"/>
          </w:r>
          <w:r w:rsidRPr="00EC6ACE">
            <w:instrText xml:space="preserve"> DOCPROPERTY  DM_USER_ID \* MERGEFORMAT </w:instrText>
          </w:r>
          <w:r>
            <w:fldChar w:fldCharType="separate"/>
          </w:r>
          <w:r w:rsidR="00607F64">
            <w:rPr>
              <w:b/>
              <w:bCs/>
            </w:rPr>
            <w:t>Fejl! Ukendt betegnelse for dokumentegenskab.</w:t>
          </w:r>
          <w:r>
            <w:fldChar w:fldCharType="end"/>
          </w:r>
        </w:p>
      </w:tc>
      <w:tc>
        <w:tcPr>
          <w:tcW w:w="1547" w:type="dxa"/>
          <w:shd w:val="clear" w:color="auto" w:fill="auto"/>
        </w:tcPr>
        <w:p w14:paraId="265055F0" w14:textId="77777777" w:rsidR="00DE0179" w:rsidRPr="00A509D9" w:rsidRDefault="00DE0179" w:rsidP="0070763B">
          <w:pPr>
            <w:rPr>
              <w:b/>
            </w:rPr>
          </w:pPr>
          <w:r w:rsidRPr="00A509D9">
            <w:rPr>
              <w:b/>
            </w:rPr>
            <w:t>Tilstand:</w:t>
          </w:r>
        </w:p>
      </w:tc>
      <w:tc>
        <w:tcPr>
          <w:tcW w:w="1468" w:type="dxa"/>
          <w:shd w:val="clear" w:color="auto" w:fill="auto"/>
        </w:tcPr>
        <w:p w14:paraId="72FD9507" w14:textId="50EB000C" w:rsidR="00DE0179" w:rsidRPr="00EC6ACE" w:rsidRDefault="00DE0179" w:rsidP="0070763B">
          <w:r>
            <w:fldChar w:fldCharType="begin"/>
          </w:r>
          <w:r w:rsidRPr="00EC6ACE">
            <w:instrText xml:space="preserve"> DOCPROPERTY  DM_KMD_CMMI_STATUS \* MERGEFORMAT </w:instrText>
          </w:r>
          <w:r>
            <w:fldChar w:fldCharType="separate"/>
          </w:r>
          <w:r w:rsidR="00607F64">
            <w:rPr>
              <w:b/>
              <w:bCs/>
            </w:rPr>
            <w:t>Fejl! Ukendt betegnelse for dokumentegenskab.</w:t>
          </w:r>
          <w:r>
            <w:fldChar w:fldCharType="end"/>
          </w:r>
        </w:p>
      </w:tc>
      <w:tc>
        <w:tcPr>
          <w:tcW w:w="3906" w:type="dxa"/>
          <w:shd w:val="clear" w:color="auto" w:fill="auto"/>
        </w:tcPr>
        <w:p w14:paraId="054B1A45" w14:textId="27551039" w:rsidR="00DE0179" w:rsidRPr="00BF3942" w:rsidRDefault="00DE0179" w:rsidP="00A509D9">
          <w:pPr>
            <w:jc w:val="right"/>
          </w:pPr>
          <w:r>
            <w:t xml:space="preserve">Side </w:t>
          </w:r>
          <w:r>
            <w:fldChar w:fldCharType="begin"/>
          </w:r>
          <w:r>
            <w:instrText xml:space="preserve"> PAGE </w:instrText>
          </w:r>
          <w:r>
            <w:fldChar w:fldCharType="separate"/>
          </w:r>
          <w:r w:rsidR="00607F64">
            <w:rPr>
              <w:noProof/>
            </w:rPr>
            <w:t>1</w:t>
          </w:r>
          <w:r>
            <w:rPr>
              <w:noProof/>
            </w:rPr>
            <w:fldChar w:fldCharType="end"/>
          </w:r>
          <w:r>
            <w:t xml:space="preserve"> af </w:t>
          </w:r>
          <w:fldSimple w:instr=" NUMPAGES ">
            <w:r w:rsidR="00607F64">
              <w:rPr>
                <w:noProof/>
              </w:rPr>
              <w:t>2</w:t>
            </w:r>
          </w:fldSimple>
        </w:p>
      </w:tc>
    </w:tr>
  </w:tbl>
  <w:p w14:paraId="5BA1CF23" w14:textId="77777777" w:rsidR="00DE0179" w:rsidRDefault="00DE0179" w:rsidP="00B21AD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4444A" w14:textId="77777777" w:rsidR="001154D1" w:rsidRDefault="001154D1">
      <w:r>
        <w:separator/>
      </w:r>
    </w:p>
  </w:footnote>
  <w:footnote w:type="continuationSeparator" w:id="0">
    <w:p w14:paraId="1C664E79" w14:textId="77777777" w:rsidR="001154D1" w:rsidRDefault="00115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D34B6" w14:textId="6B0667C4" w:rsidR="00DE0179" w:rsidRPr="00B71F74" w:rsidRDefault="00DE0179" w:rsidP="00A5673F">
    <w:pPr>
      <w:pStyle w:val="Klassifikation"/>
      <w:framePr w:wrap="around"/>
    </w:pPr>
    <w:r>
      <w:fldChar w:fldCharType="begin"/>
    </w:r>
    <w:r w:rsidRPr="00B71F74">
      <w:instrText xml:space="preserve"> DOCPROPERTY  Classification  \* MERGEFORMAT </w:instrText>
    </w:r>
    <w:r>
      <w:fldChar w:fldCharType="separate"/>
    </w:r>
    <w:r w:rsidR="00607F64">
      <w:t>KMD Internt</w:t>
    </w:r>
    <w:r>
      <w:fldChar w:fldCharType="end"/>
    </w:r>
  </w:p>
  <w:p w14:paraId="34EC03CF" w14:textId="77777777" w:rsidR="00DE0179" w:rsidRPr="00B71F74" w:rsidRDefault="00DE0179" w:rsidP="00A5673F">
    <w:pPr>
      <w:pStyle w:val="Sidehoved"/>
    </w:pPr>
  </w:p>
  <w:p w14:paraId="5D5ADFEF" w14:textId="77777777" w:rsidR="00DE0179" w:rsidRPr="00B71F74" w:rsidRDefault="00DE0179" w:rsidP="00A5673F">
    <w:pPr>
      <w:pStyle w:val="Sidehoved"/>
    </w:pPr>
  </w:p>
  <w:p w14:paraId="024DB576" w14:textId="77777777" w:rsidR="00DE0179" w:rsidRPr="00B71F74" w:rsidRDefault="00DE0179" w:rsidP="00A5673F">
    <w:pPr>
      <w:pStyle w:val="Sidehoved"/>
    </w:pPr>
  </w:p>
  <w:p w14:paraId="7A3716FA" w14:textId="5A73FA27" w:rsidR="00DE0179" w:rsidRPr="00B71F74" w:rsidRDefault="00DE0179" w:rsidP="00C92E51">
    <w:pPr>
      <w:pStyle w:val="Sidehoved-metavenstre"/>
      <w:framePr w:wrap="around"/>
    </w:pPr>
    <w:r>
      <w:fldChar w:fldCharType="begin"/>
    </w:r>
    <w:r w:rsidRPr="00B71F74">
      <w:instrText xml:space="preserve"> DOCPROPERTY  Reference  \* MERGEFORMAT </w:instrText>
    </w:r>
    <w:r>
      <w:fldChar w:fldCharType="separate"/>
    </w:r>
    <w:r w:rsidR="00607F64">
      <w:t>01 Detaljerede tekniske krav</w:t>
    </w:r>
    <w:r>
      <w:fldChar w:fldCharType="end"/>
    </w:r>
  </w:p>
  <w:p w14:paraId="2E796DFC" w14:textId="6520ED27" w:rsidR="00DE0179" w:rsidRPr="00B71F74" w:rsidRDefault="00DE0179" w:rsidP="00C92E51">
    <w:pPr>
      <w:pStyle w:val="Sidehoved-metavenstre"/>
      <w:framePr w:wrap="around"/>
    </w:pPr>
    <w:r>
      <w:rPr>
        <w:lang w:val="en-GB"/>
      </w:rPr>
      <w:fldChar w:fldCharType="begin"/>
    </w:r>
    <w:r w:rsidRPr="00B71F74">
      <w:instrText xml:space="preserve"> DOCPROPERTY  Project  \* MERGEFORMAT </w:instrText>
    </w:r>
    <w:r>
      <w:rPr>
        <w:lang w:val="en-GB"/>
      </w:rPr>
      <w:fldChar w:fldCharType="end"/>
    </w:r>
    <w:r w:rsidRPr="00B71F74">
      <w:t xml:space="preserve">     </w:t>
    </w:r>
  </w:p>
  <w:p w14:paraId="037D1C04" w14:textId="77777777" w:rsidR="00DE0179" w:rsidRPr="00B71F74" w:rsidRDefault="00DE0179" w:rsidP="00C92E51">
    <w:pPr>
      <w:pStyle w:val="Sidehoved-metavenstre"/>
      <w:framePr w:wrap="around"/>
    </w:pPr>
  </w:p>
  <w:p w14:paraId="71A87328" w14:textId="77777777" w:rsidR="00DE0179" w:rsidRPr="001D2445" w:rsidRDefault="00DE0179" w:rsidP="00A5673F">
    <w:pPr>
      <w:pStyle w:val="Logo"/>
      <w:framePr w:wrap="around"/>
    </w:pPr>
    <w:bookmarkStart w:id="9" w:name="Logo"/>
    <w:r w:rsidRPr="00D16311">
      <w:rPr>
        <w:lang w:eastAsia="da-DK"/>
      </w:rPr>
      <w:drawing>
        <wp:inline distT="0" distB="0" distL="0" distR="0" wp14:anchorId="0F247687" wp14:editId="04E3CAB9">
          <wp:extent cx="1308735" cy="287020"/>
          <wp:effectExtent l="19050" t="0" r="5715" b="0"/>
          <wp:docPr id="16" name="Billede 16" descr="KMD Logo_8 x 36 mm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descr="KMD Logo_8 x 36 mm_RGB"/>
                  <pic:cNvPicPr>
                    <a:picLocks noChangeAspect="1" noChangeArrowheads="1"/>
                  </pic:cNvPicPr>
                </pic:nvPicPr>
                <pic:blipFill>
                  <a:blip r:embed="rId1"/>
                  <a:srcRect/>
                  <a:stretch>
                    <a:fillRect/>
                  </a:stretch>
                </pic:blipFill>
                <pic:spPr bwMode="auto">
                  <a:xfrm>
                    <a:off x="0" y="0"/>
                    <a:ext cx="1308735" cy="287020"/>
                  </a:xfrm>
                  <a:prstGeom prst="rect">
                    <a:avLst/>
                  </a:prstGeom>
                  <a:noFill/>
                  <a:ln w="9525">
                    <a:noFill/>
                    <a:miter lim="800000"/>
                    <a:headEnd/>
                    <a:tailEnd/>
                  </a:ln>
                </pic:spPr>
              </pic:pic>
            </a:graphicData>
          </a:graphic>
        </wp:inline>
      </w:drawing>
    </w:r>
    <w:bookmarkEnd w:id="9"/>
  </w:p>
  <w:p w14:paraId="6656BE17" w14:textId="77777777" w:rsidR="00DE0179" w:rsidRPr="001D2445" w:rsidRDefault="00DE0179" w:rsidP="00457C4B">
    <w:pPr>
      <w:pStyle w:val="Ingenafstan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pt;height:.6pt" o:bullet="t">
        <v:imagedata r:id="rId1" o:title="KMD_Curser, 2 mm"/>
      </v:shape>
    </w:pict>
  </w:numPicBullet>
  <w:abstractNum w:abstractNumId="0" w15:restartNumberingAfterBreak="0">
    <w:nsid w:val="007E2121"/>
    <w:multiLevelType w:val="multilevel"/>
    <w:tmpl w:val="0406001D"/>
    <w:name w:val="Bullet2"/>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91043C"/>
    <w:multiLevelType w:val="hybridMultilevel"/>
    <w:tmpl w:val="39165D9E"/>
    <w:lvl w:ilvl="0" w:tplc="0406000F">
      <w:start w:val="1"/>
      <w:numFmt w:val="decimal"/>
      <w:lvlText w:val="%1."/>
      <w:lvlJc w:val="left"/>
      <w:pPr>
        <w:tabs>
          <w:tab w:val="num" w:pos="720"/>
        </w:tabs>
        <w:ind w:left="720" w:hanging="360"/>
      </w:pPr>
      <w:rPr>
        <w:rFonts w:hint="default"/>
      </w:rPr>
    </w:lvl>
    <w:lvl w:ilvl="1" w:tplc="04060019">
      <w:start w:val="1"/>
      <w:numFmt w:val="lowerLetter"/>
      <w:lvlText w:val="%2."/>
      <w:lvlJc w:val="left"/>
      <w:pPr>
        <w:tabs>
          <w:tab w:val="num" w:pos="1440"/>
        </w:tabs>
        <w:ind w:left="1440" w:hanging="360"/>
      </w:pPr>
    </w:lvl>
    <w:lvl w:ilvl="2" w:tplc="F732BFBC">
      <w:start w:val="1"/>
      <w:numFmt w:val="bullet"/>
      <w:lvlText w:val=""/>
      <w:lvlJc w:val="left"/>
      <w:pPr>
        <w:tabs>
          <w:tab w:val="num" w:pos="2340"/>
        </w:tabs>
        <w:ind w:left="2340" w:hanging="360"/>
      </w:pPr>
      <w:rPr>
        <w:rFonts w:ascii="Symbol" w:hAnsi="Symbol" w:hint="default"/>
      </w:r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15:restartNumberingAfterBreak="0">
    <w:nsid w:val="0FD211C0"/>
    <w:multiLevelType w:val="hybridMultilevel"/>
    <w:tmpl w:val="70B64E0C"/>
    <w:lvl w:ilvl="0" w:tplc="04060015">
      <w:start w:val="1"/>
      <w:numFmt w:val="decimal"/>
      <w:lvlText w:val="%1."/>
      <w:lvlJc w:val="left"/>
      <w:pPr>
        <w:tabs>
          <w:tab w:val="num" w:pos="720"/>
        </w:tabs>
        <w:ind w:left="720" w:hanging="360"/>
      </w:pPr>
    </w:lvl>
    <w:lvl w:ilvl="1" w:tplc="04060003" w:tentative="1">
      <w:start w:val="1"/>
      <w:numFmt w:val="lowerLetter"/>
      <w:lvlText w:val="%2."/>
      <w:lvlJc w:val="left"/>
      <w:pPr>
        <w:tabs>
          <w:tab w:val="num" w:pos="1440"/>
        </w:tabs>
        <w:ind w:left="1440" w:hanging="360"/>
      </w:pPr>
    </w:lvl>
    <w:lvl w:ilvl="2" w:tplc="04060005" w:tentative="1">
      <w:start w:val="1"/>
      <w:numFmt w:val="lowerRoman"/>
      <w:lvlText w:val="%3."/>
      <w:lvlJc w:val="right"/>
      <w:pPr>
        <w:tabs>
          <w:tab w:val="num" w:pos="2160"/>
        </w:tabs>
        <w:ind w:left="2160" w:hanging="180"/>
      </w:pPr>
    </w:lvl>
    <w:lvl w:ilvl="3" w:tplc="04060001" w:tentative="1">
      <w:start w:val="1"/>
      <w:numFmt w:val="decimal"/>
      <w:lvlText w:val="%4."/>
      <w:lvlJc w:val="left"/>
      <w:pPr>
        <w:tabs>
          <w:tab w:val="num" w:pos="2880"/>
        </w:tabs>
        <w:ind w:left="2880" w:hanging="360"/>
      </w:pPr>
    </w:lvl>
    <w:lvl w:ilvl="4" w:tplc="04060003" w:tentative="1">
      <w:start w:val="1"/>
      <w:numFmt w:val="lowerLetter"/>
      <w:lvlText w:val="%5."/>
      <w:lvlJc w:val="left"/>
      <w:pPr>
        <w:tabs>
          <w:tab w:val="num" w:pos="3600"/>
        </w:tabs>
        <w:ind w:left="3600" w:hanging="360"/>
      </w:pPr>
    </w:lvl>
    <w:lvl w:ilvl="5" w:tplc="04060005" w:tentative="1">
      <w:start w:val="1"/>
      <w:numFmt w:val="lowerRoman"/>
      <w:lvlText w:val="%6."/>
      <w:lvlJc w:val="right"/>
      <w:pPr>
        <w:tabs>
          <w:tab w:val="num" w:pos="4320"/>
        </w:tabs>
        <w:ind w:left="4320" w:hanging="180"/>
      </w:pPr>
    </w:lvl>
    <w:lvl w:ilvl="6" w:tplc="04060001" w:tentative="1">
      <w:start w:val="1"/>
      <w:numFmt w:val="decimal"/>
      <w:lvlText w:val="%7."/>
      <w:lvlJc w:val="left"/>
      <w:pPr>
        <w:tabs>
          <w:tab w:val="num" w:pos="5040"/>
        </w:tabs>
        <w:ind w:left="5040" w:hanging="360"/>
      </w:pPr>
    </w:lvl>
    <w:lvl w:ilvl="7" w:tplc="04060003" w:tentative="1">
      <w:start w:val="1"/>
      <w:numFmt w:val="lowerLetter"/>
      <w:lvlText w:val="%8."/>
      <w:lvlJc w:val="left"/>
      <w:pPr>
        <w:tabs>
          <w:tab w:val="num" w:pos="5760"/>
        </w:tabs>
        <w:ind w:left="5760" w:hanging="360"/>
      </w:pPr>
    </w:lvl>
    <w:lvl w:ilvl="8" w:tplc="04060005" w:tentative="1">
      <w:start w:val="1"/>
      <w:numFmt w:val="lowerRoman"/>
      <w:lvlText w:val="%9."/>
      <w:lvlJc w:val="right"/>
      <w:pPr>
        <w:tabs>
          <w:tab w:val="num" w:pos="6480"/>
        </w:tabs>
        <w:ind w:left="6480" w:hanging="180"/>
      </w:pPr>
    </w:lvl>
  </w:abstractNum>
  <w:abstractNum w:abstractNumId="3" w15:restartNumberingAfterBreak="0">
    <w:nsid w:val="1C157C0B"/>
    <w:multiLevelType w:val="multilevel"/>
    <w:tmpl w:val="04060023"/>
    <w:name w:val="Bullet22"/>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 w15:restartNumberingAfterBreak="0">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C453D"/>
    <w:multiLevelType w:val="hybridMultilevel"/>
    <w:tmpl w:val="FBD6D664"/>
    <w:lvl w:ilvl="0" w:tplc="04060001">
      <w:start w:val="1"/>
      <w:numFmt w:val="bullet"/>
      <w:lvlText w:val=""/>
      <w:lvlJc w:val="left"/>
      <w:pPr>
        <w:ind w:left="769" w:hanging="360"/>
      </w:pPr>
      <w:rPr>
        <w:rFonts w:ascii="Symbol" w:hAnsi="Symbol" w:hint="default"/>
      </w:rPr>
    </w:lvl>
    <w:lvl w:ilvl="1" w:tplc="04060003" w:tentative="1">
      <w:start w:val="1"/>
      <w:numFmt w:val="bullet"/>
      <w:lvlText w:val="o"/>
      <w:lvlJc w:val="left"/>
      <w:pPr>
        <w:ind w:left="1489" w:hanging="360"/>
      </w:pPr>
      <w:rPr>
        <w:rFonts w:ascii="Courier New" w:hAnsi="Courier New" w:cs="Courier New" w:hint="default"/>
      </w:rPr>
    </w:lvl>
    <w:lvl w:ilvl="2" w:tplc="04060005" w:tentative="1">
      <w:start w:val="1"/>
      <w:numFmt w:val="bullet"/>
      <w:lvlText w:val=""/>
      <w:lvlJc w:val="left"/>
      <w:pPr>
        <w:ind w:left="2209" w:hanging="360"/>
      </w:pPr>
      <w:rPr>
        <w:rFonts w:ascii="Wingdings" w:hAnsi="Wingdings" w:hint="default"/>
      </w:rPr>
    </w:lvl>
    <w:lvl w:ilvl="3" w:tplc="04060001" w:tentative="1">
      <w:start w:val="1"/>
      <w:numFmt w:val="bullet"/>
      <w:lvlText w:val=""/>
      <w:lvlJc w:val="left"/>
      <w:pPr>
        <w:ind w:left="2929" w:hanging="360"/>
      </w:pPr>
      <w:rPr>
        <w:rFonts w:ascii="Symbol" w:hAnsi="Symbol" w:hint="default"/>
      </w:rPr>
    </w:lvl>
    <w:lvl w:ilvl="4" w:tplc="04060003" w:tentative="1">
      <w:start w:val="1"/>
      <w:numFmt w:val="bullet"/>
      <w:lvlText w:val="o"/>
      <w:lvlJc w:val="left"/>
      <w:pPr>
        <w:ind w:left="3649" w:hanging="360"/>
      </w:pPr>
      <w:rPr>
        <w:rFonts w:ascii="Courier New" w:hAnsi="Courier New" w:cs="Courier New" w:hint="default"/>
      </w:rPr>
    </w:lvl>
    <w:lvl w:ilvl="5" w:tplc="04060005" w:tentative="1">
      <w:start w:val="1"/>
      <w:numFmt w:val="bullet"/>
      <w:lvlText w:val=""/>
      <w:lvlJc w:val="left"/>
      <w:pPr>
        <w:ind w:left="4369" w:hanging="360"/>
      </w:pPr>
      <w:rPr>
        <w:rFonts w:ascii="Wingdings" w:hAnsi="Wingdings" w:hint="default"/>
      </w:rPr>
    </w:lvl>
    <w:lvl w:ilvl="6" w:tplc="04060001" w:tentative="1">
      <w:start w:val="1"/>
      <w:numFmt w:val="bullet"/>
      <w:lvlText w:val=""/>
      <w:lvlJc w:val="left"/>
      <w:pPr>
        <w:ind w:left="5089" w:hanging="360"/>
      </w:pPr>
      <w:rPr>
        <w:rFonts w:ascii="Symbol" w:hAnsi="Symbol" w:hint="default"/>
      </w:rPr>
    </w:lvl>
    <w:lvl w:ilvl="7" w:tplc="04060003" w:tentative="1">
      <w:start w:val="1"/>
      <w:numFmt w:val="bullet"/>
      <w:lvlText w:val="o"/>
      <w:lvlJc w:val="left"/>
      <w:pPr>
        <w:ind w:left="5809" w:hanging="360"/>
      </w:pPr>
      <w:rPr>
        <w:rFonts w:ascii="Courier New" w:hAnsi="Courier New" w:cs="Courier New" w:hint="default"/>
      </w:rPr>
    </w:lvl>
    <w:lvl w:ilvl="8" w:tplc="04060005" w:tentative="1">
      <w:start w:val="1"/>
      <w:numFmt w:val="bullet"/>
      <w:lvlText w:val=""/>
      <w:lvlJc w:val="left"/>
      <w:pPr>
        <w:ind w:left="6529" w:hanging="360"/>
      </w:pPr>
      <w:rPr>
        <w:rFonts w:ascii="Wingdings" w:hAnsi="Wingdings" w:hint="default"/>
      </w:rPr>
    </w:lvl>
  </w:abstractNum>
  <w:abstractNum w:abstractNumId="6" w15:restartNumberingAfterBreak="0">
    <w:nsid w:val="443028AB"/>
    <w:multiLevelType w:val="multilevel"/>
    <w:tmpl w:val="A60EE33E"/>
    <w:name w:val="Appendix2"/>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7" w15:restartNumberingAfterBreak="0">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15:restartNumberingAfterBreak="0">
    <w:nsid w:val="55607992"/>
    <w:multiLevelType w:val="hybridMultilevel"/>
    <w:tmpl w:val="500682CC"/>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15:restartNumberingAfterBreak="0">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10" w15:restartNumberingAfterBreak="0">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1" w15:restartNumberingAfterBreak="0">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2" w15:restartNumberingAfterBreak="0">
    <w:nsid w:val="7D4E7A1D"/>
    <w:multiLevelType w:val="multilevel"/>
    <w:tmpl w:val="C916FD54"/>
    <w:name w:val="Bullet"/>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15:restartNumberingAfterBreak="0">
    <w:nsid w:val="7D7F40D2"/>
    <w:multiLevelType w:val="multilevel"/>
    <w:tmpl w:val="167AA662"/>
    <w:styleLink w:val="BasisOpstillingOverskrift"/>
    <w:lvl w:ilvl="0">
      <w:start w:val="1"/>
      <w:numFmt w:val="decimal"/>
      <w:pStyle w:val="Overskrift1"/>
      <w:suff w:val="space"/>
      <w:lvlText w:val="%1"/>
      <w:lvlJc w:val="left"/>
      <w:pPr>
        <w:ind w:left="0" w:firstLine="0"/>
      </w:pPr>
      <w:rPr>
        <w:rFonts w:ascii="Verdana" w:hAnsi="Verdana" w:hint="default"/>
      </w:rPr>
    </w:lvl>
    <w:lvl w:ilvl="1">
      <w:start w:val="1"/>
      <w:numFmt w:val="decimal"/>
      <w:pStyle w:val="Overskrift2"/>
      <w:suff w:val="space"/>
      <w:lvlText w:val="%1.%2"/>
      <w:lvlJc w:val="left"/>
      <w:pPr>
        <w:ind w:left="0" w:firstLine="0"/>
      </w:pPr>
      <w:rPr>
        <w:rFonts w:hint="default"/>
      </w:rPr>
    </w:lvl>
    <w:lvl w:ilvl="2">
      <w:start w:val="1"/>
      <w:numFmt w:val="decimal"/>
      <w:pStyle w:val="Overskrift3"/>
      <w:suff w:val="space"/>
      <w:lvlText w:val="%1.%2.%3"/>
      <w:lvlJc w:val="left"/>
      <w:pPr>
        <w:ind w:left="0" w:firstLine="0"/>
      </w:pPr>
      <w:rPr>
        <w:rFonts w:hint="default"/>
      </w:rPr>
    </w:lvl>
    <w:lvl w:ilvl="3">
      <w:start w:val="1"/>
      <w:numFmt w:val="decimal"/>
      <w:pStyle w:val="Overskrift4"/>
      <w:suff w:val="space"/>
      <w:lvlText w:val="%1.%2.%3.%4"/>
      <w:lvlJc w:val="left"/>
      <w:pPr>
        <w:ind w:left="0" w:firstLine="0"/>
      </w:pPr>
      <w:rPr>
        <w:rFonts w:hint="default"/>
      </w:rPr>
    </w:lvl>
    <w:lvl w:ilvl="4">
      <w:start w:val="1"/>
      <w:numFmt w:val="decimal"/>
      <w:pStyle w:val="Overskrift5"/>
      <w:suff w:val="space"/>
      <w:lvlText w:val="%1.%2.%3.%4.%5"/>
      <w:lvlJc w:val="left"/>
      <w:pPr>
        <w:ind w:left="0" w:firstLine="0"/>
      </w:pPr>
      <w:rPr>
        <w:rFonts w:hint="default"/>
      </w:rPr>
    </w:lvl>
    <w:lvl w:ilvl="5">
      <w:start w:val="1"/>
      <w:numFmt w:val="none"/>
      <w:pStyle w:val="Overskrift6"/>
      <w:suff w:val="nothing"/>
      <w:lvlText w:val=""/>
      <w:lvlJc w:val="left"/>
      <w:pPr>
        <w:ind w:left="0" w:firstLine="0"/>
      </w:pPr>
      <w:rPr>
        <w:rFonts w:hint="default"/>
      </w:rPr>
    </w:lvl>
    <w:lvl w:ilvl="6">
      <w:start w:val="1"/>
      <w:numFmt w:val="none"/>
      <w:pStyle w:val="Overskrift7"/>
      <w:suff w:val="nothing"/>
      <w:lvlText w:val=""/>
      <w:lvlJc w:val="left"/>
      <w:pPr>
        <w:ind w:left="0" w:firstLine="0"/>
      </w:pPr>
      <w:rPr>
        <w:rFonts w:hint="default"/>
      </w:rPr>
    </w:lvl>
    <w:lvl w:ilvl="7">
      <w:start w:val="1"/>
      <w:numFmt w:val="none"/>
      <w:pStyle w:val="Overskrift8"/>
      <w:suff w:val="nothing"/>
      <w:lvlText w:val=""/>
      <w:lvlJc w:val="left"/>
      <w:pPr>
        <w:ind w:left="0" w:firstLine="0"/>
      </w:pPr>
      <w:rPr>
        <w:rFonts w:hint="default"/>
      </w:rPr>
    </w:lvl>
    <w:lvl w:ilvl="8">
      <w:start w:val="1"/>
      <w:numFmt w:val="none"/>
      <w:pStyle w:val="Overskrift9"/>
      <w:suff w:val="nothing"/>
      <w:lvlText w:val=""/>
      <w:lvlJc w:val="left"/>
      <w:pPr>
        <w:ind w:left="0" w:firstLine="0"/>
      </w:pPr>
      <w:rPr>
        <w:rFonts w:hint="default"/>
      </w:rPr>
    </w:lvl>
  </w:abstractNum>
  <w:num w:numId="1">
    <w:abstractNumId w:val="8"/>
  </w:num>
  <w:num w:numId="2">
    <w:abstractNumId w:val="2"/>
  </w:num>
  <w:num w:numId="3">
    <w:abstractNumId w:val="1"/>
  </w:num>
  <w:num w:numId="4">
    <w:abstractNumId w:val="12"/>
  </w:num>
  <w:num w:numId="5">
    <w:abstractNumId w:val="0"/>
  </w:num>
  <w:num w:numId="6">
    <w:abstractNumId w:val="3"/>
  </w:num>
  <w:num w:numId="7">
    <w:abstractNumId w:val="6"/>
  </w:num>
  <w:num w:numId="8">
    <w:abstractNumId w:val="10"/>
  </w:num>
  <w:num w:numId="9">
    <w:abstractNumId w:val="7"/>
  </w:num>
  <w:num w:numId="10">
    <w:abstractNumId w:val="13"/>
  </w:num>
  <w:num w:numId="11">
    <w:abstractNumId w:val="9"/>
  </w:num>
  <w:num w:numId="12">
    <w:abstractNumId w:val="11"/>
  </w:num>
  <w:num w:numId="13">
    <w:abstractNumId w:val="9"/>
  </w:num>
  <w:num w:numId="14">
    <w:abstractNumId w:val="10"/>
  </w:num>
  <w:num w:numId="15">
    <w:abstractNumId w:val="4"/>
  </w:num>
  <w:num w:numId="16">
    <w:abstractNumId w:val="11"/>
  </w:num>
  <w:num w:numId="17">
    <w:abstractNumId w:val="7"/>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9"/>
  </w:num>
  <w:num w:numId="28">
    <w:abstractNumId w:val="5"/>
  </w:num>
  <w:num w:numId="2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activeWritingStyle w:appName="MSWord" w:lang="da-DK" w:vendorID="666" w:dllVersion="513" w:checkStyle="1"/>
  <w:activeWritingStyle w:appName="MSWord" w:lang="da-DK" w:vendorID="22" w:dllVersion="513"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32"/>
    <w:rsid w:val="000045FB"/>
    <w:rsid w:val="00005540"/>
    <w:rsid w:val="00005669"/>
    <w:rsid w:val="00005DBC"/>
    <w:rsid w:val="00005E8C"/>
    <w:rsid w:val="00006677"/>
    <w:rsid w:val="000077BA"/>
    <w:rsid w:val="00007853"/>
    <w:rsid w:val="00012633"/>
    <w:rsid w:val="00012D31"/>
    <w:rsid w:val="0002292D"/>
    <w:rsid w:val="000236E1"/>
    <w:rsid w:val="00023F32"/>
    <w:rsid w:val="0002615C"/>
    <w:rsid w:val="0002667B"/>
    <w:rsid w:val="000270AD"/>
    <w:rsid w:val="00027C2A"/>
    <w:rsid w:val="00032E5C"/>
    <w:rsid w:val="000337DF"/>
    <w:rsid w:val="000352E9"/>
    <w:rsid w:val="00036291"/>
    <w:rsid w:val="00036560"/>
    <w:rsid w:val="00036F6A"/>
    <w:rsid w:val="000409D5"/>
    <w:rsid w:val="000434A0"/>
    <w:rsid w:val="00046D41"/>
    <w:rsid w:val="00047737"/>
    <w:rsid w:val="00051D3E"/>
    <w:rsid w:val="00052FF7"/>
    <w:rsid w:val="0005447E"/>
    <w:rsid w:val="00055B09"/>
    <w:rsid w:val="000603AA"/>
    <w:rsid w:val="00060F02"/>
    <w:rsid w:val="000622CC"/>
    <w:rsid w:val="00062301"/>
    <w:rsid w:val="00063E6A"/>
    <w:rsid w:val="00066130"/>
    <w:rsid w:val="000702AC"/>
    <w:rsid w:val="000735EE"/>
    <w:rsid w:val="000750DA"/>
    <w:rsid w:val="00075879"/>
    <w:rsid w:val="00076200"/>
    <w:rsid w:val="00076D38"/>
    <w:rsid w:val="000778CE"/>
    <w:rsid w:val="000806B8"/>
    <w:rsid w:val="000850C2"/>
    <w:rsid w:val="00085200"/>
    <w:rsid w:val="0008687D"/>
    <w:rsid w:val="00086C40"/>
    <w:rsid w:val="000941B6"/>
    <w:rsid w:val="000942CF"/>
    <w:rsid w:val="000946A6"/>
    <w:rsid w:val="00095886"/>
    <w:rsid w:val="000963D0"/>
    <w:rsid w:val="000A74E0"/>
    <w:rsid w:val="000A78F3"/>
    <w:rsid w:val="000B0DAB"/>
    <w:rsid w:val="000B3A67"/>
    <w:rsid w:val="000B6644"/>
    <w:rsid w:val="000C3030"/>
    <w:rsid w:val="000C3BA0"/>
    <w:rsid w:val="000C4FE0"/>
    <w:rsid w:val="000C5667"/>
    <w:rsid w:val="000D7A46"/>
    <w:rsid w:val="000E2460"/>
    <w:rsid w:val="000E6FA3"/>
    <w:rsid w:val="000F0480"/>
    <w:rsid w:val="000F754A"/>
    <w:rsid w:val="000F77F1"/>
    <w:rsid w:val="00100685"/>
    <w:rsid w:val="00100A92"/>
    <w:rsid w:val="00103ACE"/>
    <w:rsid w:val="00105B45"/>
    <w:rsid w:val="00105DC1"/>
    <w:rsid w:val="001105C7"/>
    <w:rsid w:val="00111236"/>
    <w:rsid w:val="00113498"/>
    <w:rsid w:val="00113FE7"/>
    <w:rsid w:val="001154D1"/>
    <w:rsid w:val="00117878"/>
    <w:rsid w:val="00126404"/>
    <w:rsid w:val="00126B35"/>
    <w:rsid w:val="0012765A"/>
    <w:rsid w:val="001343D0"/>
    <w:rsid w:val="0013445E"/>
    <w:rsid w:val="001400EC"/>
    <w:rsid w:val="001404F0"/>
    <w:rsid w:val="0014075D"/>
    <w:rsid w:val="0014175A"/>
    <w:rsid w:val="001419B3"/>
    <w:rsid w:val="00146E68"/>
    <w:rsid w:val="0014729D"/>
    <w:rsid w:val="00147725"/>
    <w:rsid w:val="00150243"/>
    <w:rsid w:val="001512DA"/>
    <w:rsid w:val="00151EF4"/>
    <w:rsid w:val="001537A9"/>
    <w:rsid w:val="0015487C"/>
    <w:rsid w:val="001551F1"/>
    <w:rsid w:val="00155275"/>
    <w:rsid w:val="00156342"/>
    <w:rsid w:val="00161A70"/>
    <w:rsid w:val="001630F9"/>
    <w:rsid w:val="00171202"/>
    <w:rsid w:val="00172683"/>
    <w:rsid w:val="001735F8"/>
    <w:rsid w:val="00182973"/>
    <w:rsid w:val="001844D3"/>
    <w:rsid w:val="001945F2"/>
    <w:rsid w:val="001A0A10"/>
    <w:rsid w:val="001A483A"/>
    <w:rsid w:val="001A6C3B"/>
    <w:rsid w:val="001B0495"/>
    <w:rsid w:val="001B0C37"/>
    <w:rsid w:val="001B143F"/>
    <w:rsid w:val="001B1ED8"/>
    <w:rsid w:val="001B3667"/>
    <w:rsid w:val="001B689E"/>
    <w:rsid w:val="001C10F6"/>
    <w:rsid w:val="001C2118"/>
    <w:rsid w:val="001C2D8D"/>
    <w:rsid w:val="001C33E9"/>
    <w:rsid w:val="001C5200"/>
    <w:rsid w:val="001C6078"/>
    <w:rsid w:val="001C65D3"/>
    <w:rsid w:val="001C6F26"/>
    <w:rsid w:val="001C7A57"/>
    <w:rsid w:val="001C7BF2"/>
    <w:rsid w:val="001C7F8D"/>
    <w:rsid w:val="001D2353"/>
    <w:rsid w:val="001D2445"/>
    <w:rsid w:val="001D2D2F"/>
    <w:rsid w:val="001D4467"/>
    <w:rsid w:val="001D5AE7"/>
    <w:rsid w:val="001D5B08"/>
    <w:rsid w:val="001E1690"/>
    <w:rsid w:val="001F22F5"/>
    <w:rsid w:val="001F36D0"/>
    <w:rsid w:val="001F4D0D"/>
    <w:rsid w:val="002009F8"/>
    <w:rsid w:val="00202819"/>
    <w:rsid w:val="0020388B"/>
    <w:rsid w:val="00205812"/>
    <w:rsid w:val="00207DB6"/>
    <w:rsid w:val="002112A3"/>
    <w:rsid w:val="00211C46"/>
    <w:rsid w:val="00211E98"/>
    <w:rsid w:val="002123AF"/>
    <w:rsid w:val="0021375D"/>
    <w:rsid w:val="002140DB"/>
    <w:rsid w:val="00216F37"/>
    <w:rsid w:val="0021715A"/>
    <w:rsid w:val="0022068C"/>
    <w:rsid w:val="00220BEC"/>
    <w:rsid w:val="0022200F"/>
    <w:rsid w:val="00230360"/>
    <w:rsid w:val="002325D6"/>
    <w:rsid w:val="0023596D"/>
    <w:rsid w:val="002359E0"/>
    <w:rsid w:val="00243044"/>
    <w:rsid w:val="002449BA"/>
    <w:rsid w:val="00244E52"/>
    <w:rsid w:val="00245104"/>
    <w:rsid w:val="00246FF1"/>
    <w:rsid w:val="00250DEF"/>
    <w:rsid w:val="00251E81"/>
    <w:rsid w:val="00255452"/>
    <w:rsid w:val="00255DB5"/>
    <w:rsid w:val="00260C15"/>
    <w:rsid w:val="00261914"/>
    <w:rsid w:val="00261931"/>
    <w:rsid w:val="00261F71"/>
    <w:rsid w:val="0026406C"/>
    <w:rsid w:val="00264F71"/>
    <w:rsid w:val="002709BF"/>
    <w:rsid w:val="0027172A"/>
    <w:rsid w:val="00274390"/>
    <w:rsid w:val="002756B8"/>
    <w:rsid w:val="002801A7"/>
    <w:rsid w:val="00282B1E"/>
    <w:rsid w:val="002917DD"/>
    <w:rsid w:val="002918F1"/>
    <w:rsid w:val="0029240D"/>
    <w:rsid w:val="00297CE9"/>
    <w:rsid w:val="002A282F"/>
    <w:rsid w:val="002A33F8"/>
    <w:rsid w:val="002A39D5"/>
    <w:rsid w:val="002A4394"/>
    <w:rsid w:val="002A6582"/>
    <w:rsid w:val="002A7B52"/>
    <w:rsid w:val="002B0442"/>
    <w:rsid w:val="002B79BE"/>
    <w:rsid w:val="002C1315"/>
    <w:rsid w:val="002C7AE0"/>
    <w:rsid w:val="002D2078"/>
    <w:rsid w:val="002D3021"/>
    <w:rsid w:val="002D33A3"/>
    <w:rsid w:val="002D786D"/>
    <w:rsid w:val="002E12DA"/>
    <w:rsid w:val="002E2575"/>
    <w:rsid w:val="002E272D"/>
    <w:rsid w:val="002E760E"/>
    <w:rsid w:val="002F2399"/>
    <w:rsid w:val="00300FE3"/>
    <w:rsid w:val="003042CF"/>
    <w:rsid w:val="003132BD"/>
    <w:rsid w:val="00314480"/>
    <w:rsid w:val="00316A3C"/>
    <w:rsid w:val="00320E29"/>
    <w:rsid w:val="0032243D"/>
    <w:rsid w:val="00324510"/>
    <w:rsid w:val="0033535A"/>
    <w:rsid w:val="0033553B"/>
    <w:rsid w:val="00335978"/>
    <w:rsid w:val="00336D47"/>
    <w:rsid w:val="00337746"/>
    <w:rsid w:val="00342566"/>
    <w:rsid w:val="0034372A"/>
    <w:rsid w:val="00344885"/>
    <w:rsid w:val="00345652"/>
    <w:rsid w:val="0034758D"/>
    <w:rsid w:val="00352B5F"/>
    <w:rsid w:val="00353BD3"/>
    <w:rsid w:val="003637E3"/>
    <w:rsid w:val="0036425B"/>
    <w:rsid w:val="00371C3E"/>
    <w:rsid w:val="003733FA"/>
    <w:rsid w:val="00373D47"/>
    <w:rsid w:val="003743CC"/>
    <w:rsid w:val="003768F4"/>
    <w:rsid w:val="00376D71"/>
    <w:rsid w:val="00380BBE"/>
    <w:rsid w:val="003810C2"/>
    <w:rsid w:val="0038360B"/>
    <w:rsid w:val="00383B23"/>
    <w:rsid w:val="00383B48"/>
    <w:rsid w:val="0039039A"/>
    <w:rsid w:val="0039215F"/>
    <w:rsid w:val="00394B40"/>
    <w:rsid w:val="00394ED5"/>
    <w:rsid w:val="00395444"/>
    <w:rsid w:val="003957C1"/>
    <w:rsid w:val="00395D86"/>
    <w:rsid w:val="00397319"/>
    <w:rsid w:val="003A0300"/>
    <w:rsid w:val="003A0949"/>
    <w:rsid w:val="003A28E7"/>
    <w:rsid w:val="003A42A5"/>
    <w:rsid w:val="003A778C"/>
    <w:rsid w:val="003B11CB"/>
    <w:rsid w:val="003B2FF9"/>
    <w:rsid w:val="003B72BF"/>
    <w:rsid w:val="003C45E8"/>
    <w:rsid w:val="003C6650"/>
    <w:rsid w:val="003C68B9"/>
    <w:rsid w:val="003E09B1"/>
    <w:rsid w:val="003E0EA6"/>
    <w:rsid w:val="003E1C6A"/>
    <w:rsid w:val="003E1E6A"/>
    <w:rsid w:val="003E40D8"/>
    <w:rsid w:val="003E5C65"/>
    <w:rsid w:val="003E7DD6"/>
    <w:rsid w:val="003F1090"/>
    <w:rsid w:val="003F1550"/>
    <w:rsid w:val="003F1DD3"/>
    <w:rsid w:val="003F2544"/>
    <w:rsid w:val="003F54B7"/>
    <w:rsid w:val="00401DD8"/>
    <w:rsid w:val="00402126"/>
    <w:rsid w:val="004026E4"/>
    <w:rsid w:val="0040297F"/>
    <w:rsid w:val="00404B9C"/>
    <w:rsid w:val="00404D42"/>
    <w:rsid w:val="00406C16"/>
    <w:rsid w:val="004108B1"/>
    <w:rsid w:val="00411509"/>
    <w:rsid w:val="00415E28"/>
    <w:rsid w:val="004215A6"/>
    <w:rsid w:val="00421E9C"/>
    <w:rsid w:val="00421EFC"/>
    <w:rsid w:val="0042531F"/>
    <w:rsid w:val="00427DEB"/>
    <w:rsid w:val="00430758"/>
    <w:rsid w:val="004314DC"/>
    <w:rsid w:val="00433CF9"/>
    <w:rsid w:val="00435D51"/>
    <w:rsid w:val="00437D2F"/>
    <w:rsid w:val="00454C6A"/>
    <w:rsid w:val="0045602A"/>
    <w:rsid w:val="00457207"/>
    <w:rsid w:val="00457956"/>
    <w:rsid w:val="00457C4B"/>
    <w:rsid w:val="004636A8"/>
    <w:rsid w:val="00463A86"/>
    <w:rsid w:val="0046534C"/>
    <w:rsid w:val="00466EA4"/>
    <w:rsid w:val="00473FA4"/>
    <w:rsid w:val="004754C4"/>
    <w:rsid w:val="0048090D"/>
    <w:rsid w:val="00481071"/>
    <w:rsid w:val="00482047"/>
    <w:rsid w:val="00484F33"/>
    <w:rsid w:val="00486BF9"/>
    <w:rsid w:val="0049084F"/>
    <w:rsid w:val="004914F8"/>
    <w:rsid w:val="004922B0"/>
    <w:rsid w:val="0049300D"/>
    <w:rsid w:val="00495DBD"/>
    <w:rsid w:val="00496D6F"/>
    <w:rsid w:val="004A0ECC"/>
    <w:rsid w:val="004A124C"/>
    <w:rsid w:val="004A63C0"/>
    <w:rsid w:val="004B04DB"/>
    <w:rsid w:val="004B1045"/>
    <w:rsid w:val="004B1DAF"/>
    <w:rsid w:val="004B5E4B"/>
    <w:rsid w:val="004B76EC"/>
    <w:rsid w:val="004C5019"/>
    <w:rsid w:val="004D0CE4"/>
    <w:rsid w:val="004D300D"/>
    <w:rsid w:val="004D3533"/>
    <w:rsid w:val="004D6DCB"/>
    <w:rsid w:val="004E0956"/>
    <w:rsid w:val="004E19C8"/>
    <w:rsid w:val="004E22A2"/>
    <w:rsid w:val="004E266F"/>
    <w:rsid w:val="004E3185"/>
    <w:rsid w:val="004E40CD"/>
    <w:rsid w:val="004E520B"/>
    <w:rsid w:val="004E616F"/>
    <w:rsid w:val="004F1AF6"/>
    <w:rsid w:val="004F283F"/>
    <w:rsid w:val="004F47B9"/>
    <w:rsid w:val="004F5503"/>
    <w:rsid w:val="0050037D"/>
    <w:rsid w:val="00502DE7"/>
    <w:rsid w:val="00502E7C"/>
    <w:rsid w:val="0050426D"/>
    <w:rsid w:val="005056FF"/>
    <w:rsid w:val="00505D5A"/>
    <w:rsid w:val="005068D0"/>
    <w:rsid w:val="005079B7"/>
    <w:rsid w:val="005112EE"/>
    <w:rsid w:val="0051248E"/>
    <w:rsid w:val="00514786"/>
    <w:rsid w:val="00516440"/>
    <w:rsid w:val="00517BE8"/>
    <w:rsid w:val="00522FF1"/>
    <w:rsid w:val="00524324"/>
    <w:rsid w:val="0052434F"/>
    <w:rsid w:val="005246C5"/>
    <w:rsid w:val="00537AC0"/>
    <w:rsid w:val="005439EF"/>
    <w:rsid w:val="00547FF3"/>
    <w:rsid w:val="0055243E"/>
    <w:rsid w:val="00553C14"/>
    <w:rsid w:val="00553D98"/>
    <w:rsid w:val="005544F0"/>
    <w:rsid w:val="00555106"/>
    <w:rsid w:val="005552C7"/>
    <w:rsid w:val="00556947"/>
    <w:rsid w:val="00556B18"/>
    <w:rsid w:val="00556D29"/>
    <w:rsid w:val="00561CA4"/>
    <w:rsid w:val="00563A65"/>
    <w:rsid w:val="00565410"/>
    <w:rsid w:val="0056550D"/>
    <w:rsid w:val="00565FE0"/>
    <w:rsid w:val="00566C49"/>
    <w:rsid w:val="0057431C"/>
    <w:rsid w:val="005746BB"/>
    <w:rsid w:val="005753C7"/>
    <w:rsid w:val="005761C2"/>
    <w:rsid w:val="00580CE2"/>
    <w:rsid w:val="00581836"/>
    <w:rsid w:val="00581A24"/>
    <w:rsid w:val="00582CA4"/>
    <w:rsid w:val="00585798"/>
    <w:rsid w:val="00585A27"/>
    <w:rsid w:val="00585BF2"/>
    <w:rsid w:val="00585E01"/>
    <w:rsid w:val="00587F8A"/>
    <w:rsid w:val="005938DC"/>
    <w:rsid w:val="0059653B"/>
    <w:rsid w:val="005A2AE5"/>
    <w:rsid w:val="005A376C"/>
    <w:rsid w:val="005B079D"/>
    <w:rsid w:val="005B27EF"/>
    <w:rsid w:val="005B2C0A"/>
    <w:rsid w:val="005B3F14"/>
    <w:rsid w:val="005B3FB9"/>
    <w:rsid w:val="005B4A9D"/>
    <w:rsid w:val="005B6DCD"/>
    <w:rsid w:val="005B7B90"/>
    <w:rsid w:val="005B7DD4"/>
    <w:rsid w:val="005C0F5B"/>
    <w:rsid w:val="005C5E20"/>
    <w:rsid w:val="005C6B6F"/>
    <w:rsid w:val="005C727F"/>
    <w:rsid w:val="005D09DE"/>
    <w:rsid w:val="005D0BFA"/>
    <w:rsid w:val="005D25C8"/>
    <w:rsid w:val="005D3456"/>
    <w:rsid w:val="005D3C23"/>
    <w:rsid w:val="005D58EB"/>
    <w:rsid w:val="005E0319"/>
    <w:rsid w:val="005E1AC1"/>
    <w:rsid w:val="005E39CA"/>
    <w:rsid w:val="005E4341"/>
    <w:rsid w:val="005F229A"/>
    <w:rsid w:val="005F2AD0"/>
    <w:rsid w:val="005F3AF9"/>
    <w:rsid w:val="005F56F9"/>
    <w:rsid w:val="00603754"/>
    <w:rsid w:val="00605167"/>
    <w:rsid w:val="0060575D"/>
    <w:rsid w:val="00607F64"/>
    <w:rsid w:val="006103A9"/>
    <w:rsid w:val="0061160B"/>
    <w:rsid w:val="00611F14"/>
    <w:rsid w:val="0061539C"/>
    <w:rsid w:val="00623384"/>
    <w:rsid w:val="006246C3"/>
    <w:rsid w:val="00626D64"/>
    <w:rsid w:val="00627D81"/>
    <w:rsid w:val="00640A4F"/>
    <w:rsid w:val="0064312B"/>
    <w:rsid w:val="00643D66"/>
    <w:rsid w:val="00645DDA"/>
    <w:rsid w:val="0064648B"/>
    <w:rsid w:val="00647364"/>
    <w:rsid w:val="00652338"/>
    <w:rsid w:val="00652F25"/>
    <w:rsid w:val="00654B67"/>
    <w:rsid w:val="006552FD"/>
    <w:rsid w:val="0065540A"/>
    <w:rsid w:val="00657A3F"/>
    <w:rsid w:val="00665A06"/>
    <w:rsid w:val="0066608F"/>
    <w:rsid w:val="00666960"/>
    <w:rsid w:val="00670262"/>
    <w:rsid w:val="006826DB"/>
    <w:rsid w:val="006831F9"/>
    <w:rsid w:val="00683CF5"/>
    <w:rsid w:val="00685AD6"/>
    <w:rsid w:val="0069251E"/>
    <w:rsid w:val="006972FA"/>
    <w:rsid w:val="006A06EC"/>
    <w:rsid w:val="006A20E4"/>
    <w:rsid w:val="006A4091"/>
    <w:rsid w:val="006A56E1"/>
    <w:rsid w:val="006B68B0"/>
    <w:rsid w:val="006B6ABE"/>
    <w:rsid w:val="006B7203"/>
    <w:rsid w:val="006B7466"/>
    <w:rsid w:val="006C08C7"/>
    <w:rsid w:val="006C5A6C"/>
    <w:rsid w:val="006C5F28"/>
    <w:rsid w:val="006C7115"/>
    <w:rsid w:val="006C73CC"/>
    <w:rsid w:val="006C7F65"/>
    <w:rsid w:val="006C7FF5"/>
    <w:rsid w:val="006D2721"/>
    <w:rsid w:val="006D3D4D"/>
    <w:rsid w:val="006D3EE5"/>
    <w:rsid w:val="006E4776"/>
    <w:rsid w:val="006E7893"/>
    <w:rsid w:val="006F1537"/>
    <w:rsid w:val="006F7947"/>
    <w:rsid w:val="006F7B80"/>
    <w:rsid w:val="00701E5A"/>
    <w:rsid w:val="007020E6"/>
    <w:rsid w:val="00705C3B"/>
    <w:rsid w:val="0070763B"/>
    <w:rsid w:val="00710DAC"/>
    <w:rsid w:val="007132F9"/>
    <w:rsid w:val="00720F25"/>
    <w:rsid w:val="007222A2"/>
    <w:rsid w:val="00722827"/>
    <w:rsid w:val="0072408A"/>
    <w:rsid w:val="007240B9"/>
    <w:rsid w:val="00725435"/>
    <w:rsid w:val="007343CF"/>
    <w:rsid w:val="007347BF"/>
    <w:rsid w:val="00736682"/>
    <w:rsid w:val="00741E5B"/>
    <w:rsid w:val="00742348"/>
    <w:rsid w:val="00744A52"/>
    <w:rsid w:val="007461AC"/>
    <w:rsid w:val="00746730"/>
    <w:rsid w:val="0074785F"/>
    <w:rsid w:val="00750FE2"/>
    <w:rsid w:val="00752599"/>
    <w:rsid w:val="0075405E"/>
    <w:rsid w:val="007562B1"/>
    <w:rsid w:val="00756D6A"/>
    <w:rsid w:val="00762E84"/>
    <w:rsid w:val="007649FD"/>
    <w:rsid w:val="0076624B"/>
    <w:rsid w:val="00767966"/>
    <w:rsid w:val="00770495"/>
    <w:rsid w:val="007729C6"/>
    <w:rsid w:val="0077770D"/>
    <w:rsid w:val="00777A35"/>
    <w:rsid w:val="00780132"/>
    <w:rsid w:val="00781004"/>
    <w:rsid w:val="007814D6"/>
    <w:rsid w:val="00783DC1"/>
    <w:rsid w:val="00787AAD"/>
    <w:rsid w:val="00791D4E"/>
    <w:rsid w:val="00792861"/>
    <w:rsid w:val="007938EE"/>
    <w:rsid w:val="00794CC2"/>
    <w:rsid w:val="00795B26"/>
    <w:rsid w:val="00795F4C"/>
    <w:rsid w:val="0079687A"/>
    <w:rsid w:val="007A0457"/>
    <w:rsid w:val="007A1D3B"/>
    <w:rsid w:val="007A2B22"/>
    <w:rsid w:val="007A3465"/>
    <w:rsid w:val="007A418E"/>
    <w:rsid w:val="007A762C"/>
    <w:rsid w:val="007A7B87"/>
    <w:rsid w:val="007C5BF6"/>
    <w:rsid w:val="007C5C7F"/>
    <w:rsid w:val="007C6EB4"/>
    <w:rsid w:val="007C7E43"/>
    <w:rsid w:val="007D3ACA"/>
    <w:rsid w:val="007D4312"/>
    <w:rsid w:val="007D664F"/>
    <w:rsid w:val="007E13C1"/>
    <w:rsid w:val="007E1C6C"/>
    <w:rsid w:val="007F40CF"/>
    <w:rsid w:val="007F585C"/>
    <w:rsid w:val="00801A60"/>
    <w:rsid w:val="00802066"/>
    <w:rsid w:val="008021EF"/>
    <w:rsid w:val="0080417C"/>
    <w:rsid w:val="00805951"/>
    <w:rsid w:val="00810756"/>
    <w:rsid w:val="00810CAF"/>
    <w:rsid w:val="00815D2F"/>
    <w:rsid w:val="00816164"/>
    <w:rsid w:val="00820711"/>
    <w:rsid w:val="00821806"/>
    <w:rsid w:val="00827A1D"/>
    <w:rsid w:val="00830E77"/>
    <w:rsid w:val="008326AC"/>
    <w:rsid w:val="00832CFF"/>
    <w:rsid w:val="0083312D"/>
    <w:rsid w:val="0083610D"/>
    <w:rsid w:val="0083737C"/>
    <w:rsid w:val="00840B76"/>
    <w:rsid w:val="00840F57"/>
    <w:rsid w:val="0084138E"/>
    <w:rsid w:val="0084211B"/>
    <w:rsid w:val="00842CF2"/>
    <w:rsid w:val="00844422"/>
    <w:rsid w:val="008501D1"/>
    <w:rsid w:val="00850D13"/>
    <w:rsid w:val="0085103A"/>
    <w:rsid w:val="00851975"/>
    <w:rsid w:val="0085623A"/>
    <w:rsid w:val="00856FC2"/>
    <w:rsid w:val="00862ABB"/>
    <w:rsid w:val="0086339C"/>
    <w:rsid w:val="0086551E"/>
    <w:rsid w:val="008655A8"/>
    <w:rsid w:val="008667F3"/>
    <w:rsid w:val="00873493"/>
    <w:rsid w:val="008765E0"/>
    <w:rsid w:val="008775F1"/>
    <w:rsid w:val="00880128"/>
    <w:rsid w:val="008818D5"/>
    <w:rsid w:val="00883C9B"/>
    <w:rsid w:val="008853A5"/>
    <w:rsid w:val="00886CB7"/>
    <w:rsid w:val="0089031B"/>
    <w:rsid w:val="00895225"/>
    <w:rsid w:val="0089561E"/>
    <w:rsid w:val="0089565E"/>
    <w:rsid w:val="008978AB"/>
    <w:rsid w:val="008A0A21"/>
    <w:rsid w:val="008A2D2B"/>
    <w:rsid w:val="008A2E41"/>
    <w:rsid w:val="008A5AFC"/>
    <w:rsid w:val="008A7E93"/>
    <w:rsid w:val="008B0FF8"/>
    <w:rsid w:val="008B1390"/>
    <w:rsid w:val="008B2C17"/>
    <w:rsid w:val="008B2E53"/>
    <w:rsid w:val="008B4BF2"/>
    <w:rsid w:val="008B5484"/>
    <w:rsid w:val="008B6A36"/>
    <w:rsid w:val="008C26B0"/>
    <w:rsid w:val="008C3200"/>
    <w:rsid w:val="008C4682"/>
    <w:rsid w:val="008C696E"/>
    <w:rsid w:val="008C7D36"/>
    <w:rsid w:val="008D00AC"/>
    <w:rsid w:val="008D0944"/>
    <w:rsid w:val="008D177E"/>
    <w:rsid w:val="008D336C"/>
    <w:rsid w:val="008D6465"/>
    <w:rsid w:val="008D724C"/>
    <w:rsid w:val="008E5A1C"/>
    <w:rsid w:val="008E731A"/>
    <w:rsid w:val="008F17B3"/>
    <w:rsid w:val="008F4AE4"/>
    <w:rsid w:val="008F63C5"/>
    <w:rsid w:val="008F6658"/>
    <w:rsid w:val="00901DE3"/>
    <w:rsid w:val="0090296F"/>
    <w:rsid w:val="00907DBA"/>
    <w:rsid w:val="0091726B"/>
    <w:rsid w:val="00917920"/>
    <w:rsid w:val="00920564"/>
    <w:rsid w:val="00920775"/>
    <w:rsid w:val="00922C57"/>
    <w:rsid w:val="0092407C"/>
    <w:rsid w:val="00925B85"/>
    <w:rsid w:val="00927E96"/>
    <w:rsid w:val="00930119"/>
    <w:rsid w:val="00930E4F"/>
    <w:rsid w:val="00932FE4"/>
    <w:rsid w:val="009336D5"/>
    <w:rsid w:val="00934626"/>
    <w:rsid w:val="00942C1F"/>
    <w:rsid w:val="0095181B"/>
    <w:rsid w:val="0095517D"/>
    <w:rsid w:val="009576C4"/>
    <w:rsid w:val="009653BC"/>
    <w:rsid w:val="009658E2"/>
    <w:rsid w:val="009719FC"/>
    <w:rsid w:val="00974C3B"/>
    <w:rsid w:val="0097612E"/>
    <w:rsid w:val="00985CE1"/>
    <w:rsid w:val="00987BB6"/>
    <w:rsid w:val="00987D0B"/>
    <w:rsid w:val="0099291B"/>
    <w:rsid w:val="00992F9C"/>
    <w:rsid w:val="009A3649"/>
    <w:rsid w:val="009A4361"/>
    <w:rsid w:val="009A71AA"/>
    <w:rsid w:val="009B01E5"/>
    <w:rsid w:val="009B22A8"/>
    <w:rsid w:val="009B4721"/>
    <w:rsid w:val="009B503C"/>
    <w:rsid w:val="009B5733"/>
    <w:rsid w:val="009C0601"/>
    <w:rsid w:val="009C13C0"/>
    <w:rsid w:val="009C75D5"/>
    <w:rsid w:val="009C7B58"/>
    <w:rsid w:val="009D1F09"/>
    <w:rsid w:val="009D3A69"/>
    <w:rsid w:val="009D5907"/>
    <w:rsid w:val="009E1CFB"/>
    <w:rsid w:val="009E1F43"/>
    <w:rsid w:val="009E262D"/>
    <w:rsid w:val="009E296F"/>
    <w:rsid w:val="009F0896"/>
    <w:rsid w:val="009F166C"/>
    <w:rsid w:val="009F30AB"/>
    <w:rsid w:val="009F40E2"/>
    <w:rsid w:val="009F72FC"/>
    <w:rsid w:val="009F7651"/>
    <w:rsid w:val="00A0186D"/>
    <w:rsid w:val="00A0645C"/>
    <w:rsid w:val="00A07E10"/>
    <w:rsid w:val="00A14B56"/>
    <w:rsid w:val="00A15A4B"/>
    <w:rsid w:val="00A17092"/>
    <w:rsid w:val="00A21279"/>
    <w:rsid w:val="00A223DB"/>
    <w:rsid w:val="00A2261C"/>
    <w:rsid w:val="00A22BAA"/>
    <w:rsid w:val="00A24652"/>
    <w:rsid w:val="00A24D45"/>
    <w:rsid w:val="00A25C25"/>
    <w:rsid w:val="00A26CE1"/>
    <w:rsid w:val="00A272C4"/>
    <w:rsid w:val="00A30046"/>
    <w:rsid w:val="00A31AD2"/>
    <w:rsid w:val="00A32C28"/>
    <w:rsid w:val="00A34D2D"/>
    <w:rsid w:val="00A353F0"/>
    <w:rsid w:val="00A3612A"/>
    <w:rsid w:val="00A37DDF"/>
    <w:rsid w:val="00A417C2"/>
    <w:rsid w:val="00A4359C"/>
    <w:rsid w:val="00A44668"/>
    <w:rsid w:val="00A46C8D"/>
    <w:rsid w:val="00A47BDA"/>
    <w:rsid w:val="00A509D9"/>
    <w:rsid w:val="00A5295D"/>
    <w:rsid w:val="00A5673F"/>
    <w:rsid w:val="00A56C82"/>
    <w:rsid w:val="00A60B71"/>
    <w:rsid w:val="00A675E8"/>
    <w:rsid w:val="00A73DAA"/>
    <w:rsid w:val="00A7621F"/>
    <w:rsid w:val="00A809BE"/>
    <w:rsid w:val="00A81E40"/>
    <w:rsid w:val="00A82FD8"/>
    <w:rsid w:val="00A836D3"/>
    <w:rsid w:val="00A83C28"/>
    <w:rsid w:val="00A84225"/>
    <w:rsid w:val="00A8598C"/>
    <w:rsid w:val="00A87308"/>
    <w:rsid w:val="00A95931"/>
    <w:rsid w:val="00A96526"/>
    <w:rsid w:val="00AA17F7"/>
    <w:rsid w:val="00AA741B"/>
    <w:rsid w:val="00AB2CEE"/>
    <w:rsid w:val="00AB3F61"/>
    <w:rsid w:val="00AB52BC"/>
    <w:rsid w:val="00AB6862"/>
    <w:rsid w:val="00AB7395"/>
    <w:rsid w:val="00AB78E8"/>
    <w:rsid w:val="00AC2A76"/>
    <w:rsid w:val="00AC3A74"/>
    <w:rsid w:val="00AC7093"/>
    <w:rsid w:val="00AD211C"/>
    <w:rsid w:val="00AD749B"/>
    <w:rsid w:val="00AE1F19"/>
    <w:rsid w:val="00AE228C"/>
    <w:rsid w:val="00AE3E66"/>
    <w:rsid w:val="00AF0B99"/>
    <w:rsid w:val="00AF1969"/>
    <w:rsid w:val="00AF26E8"/>
    <w:rsid w:val="00AF3BC7"/>
    <w:rsid w:val="00AF48D4"/>
    <w:rsid w:val="00B0490E"/>
    <w:rsid w:val="00B074C1"/>
    <w:rsid w:val="00B1085D"/>
    <w:rsid w:val="00B15425"/>
    <w:rsid w:val="00B15F0A"/>
    <w:rsid w:val="00B1639B"/>
    <w:rsid w:val="00B20032"/>
    <w:rsid w:val="00B2151B"/>
    <w:rsid w:val="00B21AD6"/>
    <w:rsid w:val="00B22876"/>
    <w:rsid w:val="00B26B63"/>
    <w:rsid w:val="00B32607"/>
    <w:rsid w:val="00B32CF5"/>
    <w:rsid w:val="00B3421B"/>
    <w:rsid w:val="00B349A3"/>
    <w:rsid w:val="00B350F0"/>
    <w:rsid w:val="00B36BFA"/>
    <w:rsid w:val="00B40DFF"/>
    <w:rsid w:val="00B417DF"/>
    <w:rsid w:val="00B42F05"/>
    <w:rsid w:val="00B43471"/>
    <w:rsid w:val="00B50B14"/>
    <w:rsid w:val="00B570DE"/>
    <w:rsid w:val="00B62E5E"/>
    <w:rsid w:val="00B64D84"/>
    <w:rsid w:val="00B651CC"/>
    <w:rsid w:val="00B71F74"/>
    <w:rsid w:val="00B72051"/>
    <w:rsid w:val="00B73CEA"/>
    <w:rsid w:val="00B74B48"/>
    <w:rsid w:val="00B752C8"/>
    <w:rsid w:val="00B7766F"/>
    <w:rsid w:val="00B77F4F"/>
    <w:rsid w:val="00B80B09"/>
    <w:rsid w:val="00B82CF0"/>
    <w:rsid w:val="00B83EF3"/>
    <w:rsid w:val="00B84C98"/>
    <w:rsid w:val="00B90F57"/>
    <w:rsid w:val="00B9178C"/>
    <w:rsid w:val="00B91956"/>
    <w:rsid w:val="00B92906"/>
    <w:rsid w:val="00B929D6"/>
    <w:rsid w:val="00B9627A"/>
    <w:rsid w:val="00BA03A0"/>
    <w:rsid w:val="00BA135B"/>
    <w:rsid w:val="00BA3AED"/>
    <w:rsid w:val="00BA3D54"/>
    <w:rsid w:val="00BA6369"/>
    <w:rsid w:val="00BB20DC"/>
    <w:rsid w:val="00BB2751"/>
    <w:rsid w:val="00BB4843"/>
    <w:rsid w:val="00BB5167"/>
    <w:rsid w:val="00BB54DB"/>
    <w:rsid w:val="00BB6408"/>
    <w:rsid w:val="00BC29EA"/>
    <w:rsid w:val="00BD0BFF"/>
    <w:rsid w:val="00BD5F22"/>
    <w:rsid w:val="00BE274E"/>
    <w:rsid w:val="00BE7269"/>
    <w:rsid w:val="00BF11BB"/>
    <w:rsid w:val="00BF17D3"/>
    <w:rsid w:val="00BF3942"/>
    <w:rsid w:val="00BF3C7B"/>
    <w:rsid w:val="00C0188E"/>
    <w:rsid w:val="00C03F6C"/>
    <w:rsid w:val="00C0544B"/>
    <w:rsid w:val="00C05A23"/>
    <w:rsid w:val="00C1068E"/>
    <w:rsid w:val="00C115E3"/>
    <w:rsid w:val="00C1797F"/>
    <w:rsid w:val="00C20D46"/>
    <w:rsid w:val="00C25522"/>
    <w:rsid w:val="00C270DD"/>
    <w:rsid w:val="00C321B1"/>
    <w:rsid w:val="00C325CC"/>
    <w:rsid w:val="00C335A9"/>
    <w:rsid w:val="00C342E9"/>
    <w:rsid w:val="00C36F74"/>
    <w:rsid w:val="00C40671"/>
    <w:rsid w:val="00C419A5"/>
    <w:rsid w:val="00C41C8A"/>
    <w:rsid w:val="00C451C2"/>
    <w:rsid w:val="00C5152D"/>
    <w:rsid w:val="00C5206E"/>
    <w:rsid w:val="00C57F68"/>
    <w:rsid w:val="00C6263B"/>
    <w:rsid w:val="00C629F0"/>
    <w:rsid w:val="00C64F68"/>
    <w:rsid w:val="00C65269"/>
    <w:rsid w:val="00C66174"/>
    <w:rsid w:val="00C663C7"/>
    <w:rsid w:val="00C66EB1"/>
    <w:rsid w:val="00C70D80"/>
    <w:rsid w:val="00C71A44"/>
    <w:rsid w:val="00C73358"/>
    <w:rsid w:val="00C77E21"/>
    <w:rsid w:val="00C80177"/>
    <w:rsid w:val="00C90A35"/>
    <w:rsid w:val="00C91652"/>
    <w:rsid w:val="00C91DBF"/>
    <w:rsid w:val="00C920C8"/>
    <w:rsid w:val="00C92E51"/>
    <w:rsid w:val="00C9315C"/>
    <w:rsid w:val="00C95083"/>
    <w:rsid w:val="00C97199"/>
    <w:rsid w:val="00CA2183"/>
    <w:rsid w:val="00CA6630"/>
    <w:rsid w:val="00CA77D7"/>
    <w:rsid w:val="00CB41D1"/>
    <w:rsid w:val="00CB49A4"/>
    <w:rsid w:val="00CB7828"/>
    <w:rsid w:val="00CC3348"/>
    <w:rsid w:val="00CC45BA"/>
    <w:rsid w:val="00CD127F"/>
    <w:rsid w:val="00CD311F"/>
    <w:rsid w:val="00CD3F2B"/>
    <w:rsid w:val="00CD55F0"/>
    <w:rsid w:val="00CD65F9"/>
    <w:rsid w:val="00CE0429"/>
    <w:rsid w:val="00CE1272"/>
    <w:rsid w:val="00D01CCE"/>
    <w:rsid w:val="00D03910"/>
    <w:rsid w:val="00D039CF"/>
    <w:rsid w:val="00D04CAD"/>
    <w:rsid w:val="00D16311"/>
    <w:rsid w:val="00D17273"/>
    <w:rsid w:val="00D2029E"/>
    <w:rsid w:val="00D20DE6"/>
    <w:rsid w:val="00D23F8D"/>
    <w:rsid w:val="00D24BBA"/>
    <w:rsid w:val="00D257EB"/>
    <w:rsid w:val="00D2587C"/>
    <w:rsid w:val="00D26BEA"/>
    <w:rsid w:val="00D30D52"/>
    <w:rsid w:val="00D332B3"/>
    <w:rsid w:val="00D36EF9"/>
    <w:rsid w:val="00D43BC0"/>
    <w:rsid w:val="00D4515A"/>
    <w:rsid w:val="00D478E3"/>
    <w:rsid w:val="00D50A3D"/>
    <w:rsid w:val="00D51C9D"/>
    <w:rsid w:val="00D51E3E"/>
    <w:rsid w:val="00D52B01"/>
    <w:rsid w:val="00D53356"/>
    <w:rsid w:val="00D54DEB"/>
    <w:rsid w:val="00D56BFF"/>
    <w:rsid w:val="00D56D9A"/>
    <w:rsid w:val="00D57831"/>
    <w:rsid w:val="00D61338"/>
    <w:rsid w:val="00D61BD0"/>
    <w:rsid w:val="00D62178"/>
    <w:rsid w:val="00D62742"/>
    <w:rsid w:val="00D63EBE"/>
    <w:rsid w:val="00D706EA"/>
    <w:rsid w:val="00D7447F"/>
    <w:rsid w:val="00D74A05"/>
    <w:rsid w:val="00D75DF6"/>
    <w:rsid w:val="00D75EBD"/>
    <w:rsid w:val="00D80069"/>
    <w:rsid w:val="00D83E8B"/>
    <w:rsid w:val="00D91ADA"/>
    <w:rsid w:val="00D94A1B"/>
    <w:rsid w:val="00DA03BD"/>
    <w:rsid w:val="00DA4BE3"/>
    <w:rsid w:val="00DB1574"/>
    <w:rsid w:val="00DB1999"/>
    <w:rsid w:val="00DB3E67"/>
    <w:rsid w:val="00DB4346"/>
    <w:rsid w:val="00DB4C25"/>
    <w:rsid w:val="00DC08AB"/>
    <w:rsid w:val="00DC68BC"/>
    <w:rsid w:val="00DD2198"/>
    <w:rsid w:val="00DD40F7"/>
    <w:rsid w:val="00DD522F"/>
    <w:rsid w:val="00DD6CDE"/>
    <w:rsid w:val="00DE0179"/>
    <w:rsid w:val="00DE55BA"/>
    <w:rsid w:val="00DE6630"/>
    <w:rsid w:val="00DE68A3"/>
    <w:rsid w:val="00DE6B09"/>
    <w:rsid w:val="00DF0B01"/>
    <w:rsid w:val="00DF2A03"/>
    <w:rsid w:val="00E0404D"/>
    <w:rsid w:val="00E0678E"/>
    <w:rsid w:val="00E15280"/>
    <w:rsid w:val="00E207CD"/>
    <w:rsid w:val="00E22763"/>
    <w:rsid w:val="00E34E94"/>
    <w:rsid w:val="00E364E9"/>
    <w:rsid w:val="00E366F8"/>
    <w:rsid w:val="00E3784E"/>
    <w:rsid w:val="00E40F3F"/>
    <w:rsid w:val="00E416E2"/>
    <w:rsid w:val="00E42000"/>
    <w:rsid w:val="00E431E6"/>
    <w:rsid w:val="00E45C90"/>
    <w:rsid w:val="00E47666"/>
    <w:rsid w:val="00E6096B"/>
    <w:rsid w:val="00E6360A"/>
    <w:rsid w:val="00E63E12"/>
    <w:rsid w:val="00E66AE3"/>
    <w:rsid w:val="00E67E49"/>
    <w:rsid w:val="00E705F8"/>
    <w:rsid w:val="00E7124F"/>
    <w:rsid w:val="00E717BE"/>
    <w:rsid w:val="00E81DDE"/>
    <w:rsid w:val="00E830F3"/>
    <w:rsid w:val="00E86D37"/>
    <w:rsid w:val="00E91136"/>
    <w:rsid w:val="00E93FEC"/>
    <w:rsid w:val="00E970CD"/>
    <w:rsid w:val="00E9721B"/>
    <w:rsid w:val="00EA012A"/>
    <w:rsid w:val="00EA5A66"/>
    <w:rsid w:val="00EA5C0B"/>
    <w:rsid w:val="00EA76AB"/>
    <w:rsid w:val="00EA78B3"/>
    <w:rsid w:val="00EA7976"/>
    <w:rsid w:val="00EB015E"/>
    <w:rsid w:val="00EB3838"/>
    <w:rsid w:val="00EB6DDB"/>
    <w:rsid w:val="00EB7BD8"/>
    <w:rsid w:val="00EC0F94"/>
    <w:rsid w:val="00EC3FCC"/>
    <w:rsid w:val="00EC6ACE"/>
    <w:rsid w:val="00EC7ADC"/>
    <w:rsid w:val="00ED17DD"/>
    <w:rsid w:val="00ED6F57"/>
    <w:rsid w:val="00EE07B2"/>
    <w:rsid w:val="00EE28A7"/>
    <w:rsid w:val="00EE46EF"/>
    <w:rsid w:val="00EE5687"/>
    <w:rsid w:val="00EE588E"/>
    <w:rsid w:val="00EE6568"/>
    <w:rsid w:val="00EE76D2"/>
    <w:rsid w:val="00EF01E4"/>
    <w:rsid w:val="00EF0206"/>
    <w:rsid w:val="00EF7414"/>
    <w:rsid w:val="00F00BE1"/>
    <w:rsid w:val="00F00F79"/>
    <w:rsid w:val="00F03803"/>
    <w:rsid w:val="00F03D3E"/>
    <w:rsid w:val="00F07038"/>
    <w:rsid w:val="00F07E52"/>
    <w:rsid w:val="00F1150B"/>
    <w:rsid w:val="00F12D1B"/>
    <w:rsid w:val="00F12E91"/>
    <w:rsid w:val="00F209E8"/>
    <w:rsid w:val="00F22301"/>
    <w:rsid w:val="00F259E9"/>
    <w:rsid w:val="00F27652"/>
    <w:rsid w:val="00F30D60"/>
    <w:rsid w:val="00F3288D"/>
    <w:rsid w:val="00F35317"/>
    <w:rsid w:val="00F3691B"/>
    <w:rsid w:val="00F41D43"/>
    <w:rsid w:val="00F433D4"/>
    <w:rsid w:val="00F43787"/>
    <w:rsid w:val="00F51D48"/>
    <w:rsid w:val="00F52597"/>
    <w:rsid w:val="00F54CA4"/>
    <w:rsid w:val="00F63990"/>
    <w:rsid w:val="00F6453A"/>
    <w:rsid w:val="00F65BFB"/>
    <w:rsid w:val="00F70A81"/>
    <w:rsid w:val="00F70C9C"/>
    <w:rsid w:val="00F73293"/>
    <w:rsid w:val="00F75409"/>
    <w:rsid w:val="00F80429"/>
    <w:rsid w:val="00F80F05"/>
    <w:rsid w:val="00F8192D"/>
    <w:rsid w:val="00F85639"/>
    <w:rsid w:val="00F87CE7"/>
    <w:rsid w:val="00F92B4C"/>
    <w:rsid w:val="00F93832"/>
    <w:rsid w:val="00F957F0"/>
    <w:rsid w:val="00F963C3"/>
    <w:rsid w:val="00F972C2"/>
    <w:rsid w:val="00FA1C54"/>
    <w:rsid w:val="00FA578C"/>
    <w:rsid w:val="00FA73F2"/>
    <w:rsid w:val="00FA7902"/>
    <w:rsid w:val="00FA7994"/>
    <w:rsid w:val="00FB1741"/>
    <w:rsid w:val="00FB2A00"/>
    <w:rsid w:val="00FB61D8"/>
    <w:rsid w:val="00FC1278"/>
    <w:rsid w:val="00FC21E8"/>
    <w:rsid w:val="00FC52D5"/>
    <w:rsid w:val="00FC627E"/>
    <w:rsid w:val="00FC6D92"/>
    <w:rsid w:val="00FD07DA"/>
    <w:rsid w:val="00FD202B"/>
    <w:rsid w:val="00FD30D2"/>
    <w:rsid w:val="00FD5BAB"/>
    <w:rsid w:val="00FD77CF"/>
    <w:rsid w:val="00FE2876"/>
    <w:rsid w:val="00FE2CFB"/>
    <w:rsid w:val="00FE327C"/>
    <w:rsid w:val="00FE50DB"/>
    <w:rsid w:val="00FF3543"/>
    <w:rsid w:val="00FF3CFE"/>
    <w:rsid w:val="00FF47B8"/>
    <w:rsid w:val="00FF5485"/>
    <w:rsid w:val="00FF5E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F64ED"/>
  <w15:docId w15:val="{1716292A-3AC1-4A5F-B1B9-5CB984E22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42"/>
    <w:rPr>
      <w:rFonts w:ascii="Calibri" w:eastAsiaTheme="minorHAnsi" w:hAnsi="Calibri" w:cs="Calibri"/>
      <w:sz w:val="22"/>
      <w:szCs w:val="22"/>
      <w:lang w:eastAsia="en-US"/>
    </w:rPr>
  </w:style>
  <w:style w:type="paragraph" w:styleId="Overskrift1">
    <w:name w:val="heading 1"/>
    <w:next w:val="Brdtekst"/>
    <w:qFormat/>
    <w:rsid w:val="009F7651"/>
    <w:pPr>
      <w:keepNext/>
      <w:keepLines/>
      <w:numPr>
        <w:numId w:val="26"/>
      </w:numPr>
      <w:suppressAutoHyphens/>
      <w:spacing w:before="480" w:after="180"/>
      <w:outlineLvl w:val="0"/>
    </w:pPr>
    <w:rPr>
      <w:kern w:val="20"/>
      <w:sz w:val="32"/>
      <w:szCs w:val="24"/>
      <w:lang w:eastAsia="en-US"/>
    </w:rPr>
  </w:style>
  <w:style w:type="paragraph" w:styleId="Overskrift2">
    <w:name w:val="heading 2"/>
    <w:next w:val="Brdtekst"/>
    <w:qFormat/>
    <w:rsid w:val="009F7651"/>
    <w:pPr>
      <w:keepNext/>
      <w:keepLines/>
      <w:numPr>
        <w:ilvl w:val="1"/>
        <w:numId w:val="26"/>
      </w:numPr>
      <w:suppressAutoHyphens/>
      <w:spacing w:before="400" w:after="180"/>
      <w:outlineLvl w:val="1"/>
    </w:pPr>
    <w:rPr>
      <w:kern w:val="20"/>
      <w:sz w:val="28"/>
      <w:szCs w:val="24"/>
      <w:lang w:eastAsia="en-US"/>
    </w:rPr>
  </w:style>
  <w:style w:type="paragraph" w:styleId="Overskrift3">
    <w:name w:val="heading 3"/>
    <w:next w:val="Brdtekst"/>
    <w:link w:val="Overskrift3Tegn"/>
    <w:qFormat/>
    <w:rsid w:val="009F7651"/>
    <w:pPr>
      <w:keepNext/>
      <w:keepLines/>
      <w:numPr>
        <w:ilvl w:val="2"/>
        <w:numId w:val="26"/>
      </w:numPr>
      <w:suppressAutoHyphens/>
      <w:spacing w:before="400" w:after="180"/>
      <w:outlineLvl w:val="2"/>
    </w:pPr>
    <w:rPr>
      <w:kern w:val="20"/>
      <w:sz w:val="24"/>
      <w:szCs w:val="24"/>
      <w:lang w:eastAsia="en-US"/>
    </w:rPr>
  </w:style>
  <w:style w:type="paragraph" w:styleId="Overskrift4">
    <w:name w:val="heading 4"/>
    <w:next w:val="Brdtekst"/>
    <w:qFormat/>
    <w:rsid w:val="009F7651"/>
    <w:pPr>
      <w:keepNext/>
      <w:keepLines/>
      <w:numPr>
        <w:ilvl w:val="3"/>
        <w:numId w:val="26"/>
      </w:numPr>
      <w:suppressAutoHyphens/>
      <w:spacing w:before="400" w:after="180"/>
      <w:outlineLvl w:val="3"/>
    </w:pPr>
    <w:rPr>
      <w:b/>
      <w:kern w:val="20"/>
      <w:sz w:val="22"/>
      <w:szCs w:val="24"/>
      <w:lang w:eastAsia="en-US"/>
    </w:rPr>
  </w:style>
  <w:style w:type="paragraph" w:styleId="Overskrift5">
    <w:name w:val="heading 5"/>
    <w:next w:val="Brdtekst"/>
    <w:qFormat/>
    <w:rsid w:val="009F7651"/>
    <w:pPr>
      <w:keepNext/>
      <w:keepLines/>
      <w:numPr>
        <w:ilvl w:val="4"/>
        <w:numId w:val="26"/>
      </w:numPr>
      <w:suppressAutoHyphens/>
      <w:spacing w:before="400" w:after="180"/>
      <w:outlineLvl w:val="4"/>
    </w:pPr>
    <w:rPr>
      <w:b/>
      <w:kern w:val="20"/>
      <w:szCs w:val="24"/>
      <w:lang w:eastAsia="en-US"/>
    </w:rPr>
  </w:style>
  <w:style w:type="paragraph" w:styleId="Overskrift6">
    <w:name w:val="heading 6"/>
    <w:next w:val="Brdtekst"/>
    <w:qFormat/>
    <w:rsid w:val="009F7651"/>
    <w:pPr>
      <w:keepNext/>
      <w:keepLines/>
      <w:numPr>
        <w:ilvl w:val="5"/>
        <w:numId w:val="26"/>
      </w:numPr>
      <w:suppressAutoHyphens/>
      <w:spacing w:before="320" w:after="180"/>
      <w:outlineLvl w:val="5"/>
    </w:pPr>
    <w:rPr>
      <w:kern w:val="20"/>
      <w:szCs w:val="24"/>
      <w:lang w:eastAsia="en-US"/>
    </w:rPr>
  </w:style>
  <w:style w:type="paragraph" w:styleId="Overskrift7">
    <w:name w:val="heading 7"/>
    <w:next w:val="Brdtekst"/>
    <w:qFormat/>
    <w:rsid w:val="009F7651"/>
    <w:pPr>
      <w:keepNext/>
      <w:keepLines/>
      <w:numPr>
        <w:ilvl w:val="6"/>
        <w:numId w:val="26"/>
      </w:numPr>
      <w:suppressAutoHyphens/>
      <w:spacing w:before="320" w:after="180"/>
      <w:outlineLvl w:val="6"/>
    </w:pPr>
    <w:rPr>
      <w:kern w:val="20"/>
      <w:szCs w:val="24"/>
      <w:lang w:eastAsia="en-US"/>
    </w:rPr>
  </w:style>
  <w:style w:type="paragraph" w:styleId="Overskrift8">
    <w:name w:val="heading 8"/>
    <w:next w:val="Brdtekst"/>
    <w:qFormat/>
    <w:rsid w:val="009F7651"/>
    <w:pPr>
      <w:keepNext/>
      <w:keepLines/>
      <w:numPr>
        <w:ilvl w:val="7"/>
        <w:numId w:val="26"/>
      </w:numPr>
      <w:suppressAutoHyphens/>
      <w:spacing w:before="320" w:after="180"/>
      <w:outlineLvl w:val="7"/>
    </w:pPr>
    <w:rPr>
      <w:kern w:val="20"/>
      <w:szCs w:val="24"/>
      <w:lang w:eastAsia="en-US"/>
    </w:rPr>
  </w:style>
  <w:style w:type="paragraph" w:styleId="Overskrift9">
    <w:name w:val="heading 9"/>
    <w:next w:val="Brdtekst"/>
    <w:qFormat/>
    <w:rsid w:val="009F7651"/>
    <w:pPr>
      <w:keepNext/>
      <w:keepLines/>
      <w:numPr>
        <w:ilvl w:val="8"/>
        <w:numId w:val="26"/>
      </w:numPr>
      <w:suppressAutoHyphens/>
      <w:spacing w:before="320" w:after="180"/>
      <w:outlineLvl w:val="8"/>
    </w:pPr>
    <w:rPr>
      <w:kern w:val="20"/>
      <w:szCs w:val="24"/>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rsid w:val="000735EE"/>
    <w:pPr>
      <w:numPr>
        <w:numId w:val="4"/>
      </w:numPr>
    </w:pPr>
  </w:style>
  <w:style w:type="numbering" w:styleId="1ai">
    <w:name w:val="Outline List 1"/>
    <w:basedOn w:val="Ingenoversigt"/>
    <w:rsid w:val="000735EE"/>
    <w:pPr>
      <w:numPr>
        <w:numId w:val="5"/>
      </w:numPr>
    </w:pPr>
  </w:style>
  <w:style w:type="paragraph" w:styleId="Brdtekst">
    <w:name w:val="Body Text"/>
    <w:link w:val="BrdtekstTegn"/>
    <w:qFormat/>
    <w:rsid w:val="00C321B1"/>
    <w:pPr>
      <w:tabs>
        <w:tab w:val="left" w:pos="283"/>
        <w:tab w:val="left" w:pos="567"/>
        <w:tab w:val="left" w:pos="850"/>
        <w:tab w:val="left" w:pos="1134"/>
      </w:tabs>
      <w:spacing w:after="180"/>
    </w:pPr>
    <w:rPr>
      <w:kern w:val="20"/>
      <w:szCs w:val="24"/>
      <w:lang w:eastAsia="en-US"/>
    </w:rPr>
  </w:style>
  <w:style w:type="character" w:customStyle="1" w:styleId="BrdtekstTegn">
    <w:name w:val="Brødtekst Tegn"/>
    <w:basedOn w:val="Standardskrifttypeiafsnit"/>
    <w:link w:val="Brdtekst"/>
    <w:rsid w:val="00C321B1"/>
    <w:rPr>
      <w:kern w:val="20"/>
      <w:szCs w:val="24"/>
      <w:lang w:val="da-DK" w:eastAsia="en-US"/>
    </w:rPr>
  </w:style>
  <w:style w:type="paragraph" w:customStyle="1" w:styleId="Adresse">
    <w:name w:val="Adresse"/>
    <w:basedOn w:val="Brdtekst"/>
    <w:rsid w:val="000735EE"/>
    <w:pPr>
      <w:keepNext/>
      <w:spacing w:after="0"/>
    </w:pPr>
  </w:style>
  <w:style w:type="paragraph" w:styleId="Afsenderadresse">
    <w:name w:val="envelope return"/>
    <w:basedOn w:val="Normal"/>
    <w:rsid w:val="000735EE"/>
    <w:rPr>
      <w:rFonts w:ascii="Verdana" w:eastAsia="Times New Roman" w:hAnsi="Verdana" w:cs="Times New Roman"/>
      <w:kern w:val="20"/>
      <w:sz w:val="20"/>
      <w:szCs w:val="24"/>
    </w:rPr>
  </w:style>
  <w:style w:type="paragraph" w:styleId="Almindeligtekst">
    <w:name w:val="Plain Text"/>
    <w:basedOn w:val="Normal"/>
    <w:link w:val="AlmindeligtekstTegn"/>
    <w:rsid w:val="000735EE"/>
    <w:rPr>
      <w:rFonts w:ascii="Verdana" w:eastAsia="Times New Roman" w:hAnsi="Verdana" w:cs="Times New Roman"/>
      <w:kern w:val="20"/>
      <w:sz w:val="20"/>
      <w:szCs w:val="24"/>
    </w:rPr>
  </w:style>
  <w:style w:type="character" w:customStyle="1" w:styleId="AlmindeligtekstTegn">
    <w:name w:val="Almindelig tekst Tegn"/>
    <w:basedOn w:val="Standardskrifttypeiafsnit"/>
    <w:link w:val="Almindeligtekst"/>
    <w:rsid w:val="000735EE"/>
    <w:rPr>
      <w:kern w:val="20"/>
      <w:szCs w:val="24"/>
      <w:lang w:val="da-DK" w:eastAsia="en-US"/>
    </w:rPr>
  </w:style>
  <w:style w:type="numbering" w:styleId="ArtikelSektion">
    <w:name w:val="Outline List 3"/>
    <w:basedOn w:val="Ingenoversigt"/>
    <w:rsid w:val="000735EE"/>
    <w:pPr>
      <w:numPr>
        <w:numId w:val="6"/>
      </w:numPr>
    </w:pPr>
  </w:style>
  <w:style w:type="paragraph" w:customStyle="1" w:styleId="Attention">
    <w:name w:val="Attention"/>
    <w:basedOn w:val="Adresse"/>
    <w:semiHidden/>
    <w:rsid w:val="000735EE"/>
    <w:pPr>
      <w:spacing w:before="360"/>
    </w:pPr>
  </w:style>
  <w:style w:type="numbering" w:customStyle="1" w:styleId="BasisAppendiks">
    <w:name w:val="Basis_Appendiks"/>
    <w:basedOn w:val="Ingenoversigt"/>
    <w:semiHidden/>
    <w:rsid w:val="000735EE"/>
    <w:pPr>
      <w:numPr>
        <w:numId w:val="7"/>
      </w:numPr>
    </w:pPr>
  </w:style>
  <w:style w:type="numbering" w:customStyle="1" w:styleId="BasisOpstillingNummer">
    <w:name w:val="Basis_Opstilling_Nummer"/>
    <w:basedOn w:val="Ingenoversigt"/>
    <w:semiHidden/>
    <w:rsid w:val="000735EE"/>
    <w:pPr>
      <w:numPr>
        <w:numId w:val="8"/>
      </w:numPr>
    </w:pPr>
  </w:style>
  <w:style w:type="numbering" w:customStyle="1" w:styleId="BasisOpstillingNummerTabel">
    <w:name w:val="Basis_Opstilling_Nummer_Tabel"/>
    <w:basedOn w:val="Ingenoversigt"/>
    <w:semiHidden/>
    <w:rsid w:val="000735EE"/>
    <w:pPr>
      <w:numPr>
        <w:numId w:val="9"/>
      </w:numPr>
    </w:pPr>
  </w:style>
  <w:style w:type="numbering" w:customStyle="1" w:styleId="BasisOpstillingOverskrift">
    <w:name w:val="Basis_Opstilling_Overskrift"/>
    <w:basedOn w:val="Ingenoversigt"/>
    <w:semiHidden/>
    <w:rsid w:val="000735EE"/>
    <w:pPr>
      <w:numPr>
        <w:numId w:val="10"/>
      </w:numPr>
    </w:pPr>
  </w:style>
  <w:style w:type="numbering" w:customStyle="1" w:styleId="BasisOpstillingPunkt">
    <w:name w:val="Basis_Opstilling_Punkt"/>
    <w:basedOn w:val="Ingenoversigt"/>
    <w:semiHidden/>
    <w:rsid w:val="000735EE"/>
    <w:pPr>
      <w:numPr>
        <w:numId w:val="11"/>
      </w:numPr>
    </w:pPr>
  </w:style>
  <w:style w:type="numbering" w:customStyle="1" w:styleId="BasisOpstillingPunktTabel">
    <w:name w:val="Basis_Opstilling_Punkt_Tabel"/>
    <w:basedOn w:val="Ingenoversigt"/>
    <w:semiHidden/>
    <w:rsid w:val="000735EE"/>
    <w:pPr>
      <w:numPr>
        <w:numId w:val="12"/>
      </w:numPr>
    </w:pPr>
  </w:style>
  <w:style w:type="character" w:styleId="BesgtLink">
    <w:name w:val="FollowedHyperlink"/>
    <w:basedOn w:val="Standardskrifttypeiafsnit"/>
    <w:rsid w:val="000735EE"/>
    <w:rPr>
      <w:color w:val="8BAF2E"/>
      <w:u w:val="single"/>
      <w:lang w:val="da-DK"/>
    </w:rPr>
  </w:style>
  <w:style w:type="paragraph" w:styleId="Bibliografi">
    <w:name w:val="Bibliography"/>
    <w:basedOn w:val="Normal"/>
    <w:next w:val="Normal"/>
    <w:uiPriority w:val="37"/>
    <w:unhideWhenUsed/>
    <w:rsid w:val="000735EE"/>
    <w:rPr>
      <w:rFonts w:ascii="Verdana" w:eastAsia="Times New Roman" w:hAnsi="Verdana" w:cs="Times New Roman"/>
      <w:kern w:val="20"/>
      <w:sz w:val="20"/>
      <w:szCs w:val="24"/>
    </w:rPr>
  </w:style>
  <w:style w:type="paragraph" w:customStyle="1" w:styleId="Bilag">
    <w:name w:val="Bilag"/>
    <w:basedOn w:val="Brdtekst"/>
    <w:rsid w:val="000735EE"/>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qFormat/>
    <w:rsid w:val="000735EE"/>
    <w:rPr>
      <w:i/>
    </w:rPr>
  </w:style>
  <w:style w:type="paragraph" w:styleId="Bloktekst">
    <w:name w:val="Block Text"/>
    <w:basedOn w:val="Normal"/>
    <w:rsid w:val="000735EE"/>
    <w:rPr>
      <w:rFonts w:ascii="Verdana" w:eastAsia="Times New Roman" w:hAnsi="Verdana" w:cs="Times New Roman"/>
      <w:kern w:val="20"/>
      <w:sz w:val="20"/>
      <w:szCs w:val="24"/>
    </w:rPr>
  </w:style>
  <w:style w:type="character" w:styleId="Bogenstitel">
    <w:name w:val="Book Title"/>
    <w:basedOn w:val="Standardskrifttypeiafsnit"/>
    <w:uiPriority w:val="33"/>
    <w:qFormat/>
    <w:rsid w:val="000735EE"/>
    <w:rPr>
      <w:b/>
      <w:bCs/>
      <w:smallCaps/>
      <w:spacing w:val="5"/>
      <w:lang w:val="da-DK"/>
    </w:rPr>
  </w:style>
  <w:style w:type="paragraph" w:styleId="Brdtekst-frstelinjeindrykning1">
    <w:name w:val="Body Text First Indent"/>
    <w:basedOn w:val="Brdtekst"/>
    <w:link w:val="Brdtekst-frstelinjeindrykning1Tegn"/>
    <w:rsid w:val="000735EE"/>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rsid w:val="000735EE"/>
    <w:rPr>
      <w:kern w:val="20"/>
      <w:szCs w:val="24"/>
      <w:lang w:val="da-DK" w:eastAsia="en-US"/>
    </w:rPr>
  </w:style>
  <w:style w:type="paragraph" w:styleId="Brdtekstindrykning">
    <w:name w:val="Body Text Indent"/>
    <w:basedOn w:val="Normal"/>
    <w:link w:val="BrdtekstindrykningTegn"/>
    <w:rsid w:val="000735EE"/>
    <w:rPr>
      <w:rFonts w:ascii="Verdana" w:eastAsia="Times New Roman" w:hAnsi="Verdana" w:cs="Times New Roman"/>
      <w:kern w:val="20"/>
      <w:sz w:val="20"/>
      <w:szCs w:val="24"/>
    </w:rPr>
  </w:style>
  <w:style w:type="character" w:customStyle="1" w:styleId="BrdtekstindrykningTegn">
    <w:name w:val="Brødtekstindrykning Tegn"/>
    <w:basedOn w:val="Standardskrifttypeiafsnit"/>
    <w:link w:val="Brdtekstindrykning"/>
    <w:rsid w:val="000735EE"/>
    <w:rPr>
      <w:kern w:val="20"/>
      <w:szCs w:val="24"/>
      <w:lang w:val="da-DK" w:eastAsia="en-US"/>
    </w:rPr>
  </w:style>
  <w:style w:type="paragraph" w:styleId="Brdtekst-frstelinjeindrykning2">
    <w:name w:val="Body Text First Indent 2"/>
    <w:basedOn w:val="Brdtekstindrykning"/>
    <w:link w:val="Brdtekst-frstelinjeindrykning2Tegn"/>
    <w:rsid w:val="000735EE"/>
    <w:pPr>
      <w:ind w:left="283" w:firstLine="283"/>
    </w:pPr>
  </w:style>
  <w:style w:type="character" w:customStyle="1" w:styleId="Brdtekst-frstelinjeindrykning2Tegn">
    <w:name w:val="Brødtekst - førstelinjeindrykning 2 Tegn"/>
    <w:basedOn w:val="BrdtekstindrykningTegn"/>
    <w:link w:val="Brdtekst-frstelinjeindrykning2"/>
    <w:rsid w:val="000735EE"/>
    <w:rPr>
      <w:kern w:val="20"/>
      <w:szCs w:val="24"/>
      <w:lang w:val="da-DK" w:eastAsia="en-US"/>
    </w:rPr>
  </w:style>
  <w:style w:type="paragraph" w:styleId="Brdtekst2">
    <w:name w:val="Body Text 2"/>
    <w:basedOn w:val="Normal"/>
    <w:link w:val="Brdtekst2Tegn"/>
    <w:rsid w:val="000735EE"/>
    <w:rPr>
      <w:rFonts w:ascii="Verdana" w:eastAsia="Times New Roman" w:hAnsi="Verdana" w:cs="Times New Roman"/>
      <w:kern w:val="20"/>
      <w:sz w:val="20"/>
      <w:szCs w:val="24"/>
    </w:rPr>
  </w:style>
  <w:style w:type="character" w:customStyle="1" w:styleId="Brdtekst2Tegn">
    <w:name w:val="Brødtekst 2 Tegn"/>
    <w:basedOn w:val="Standardskrifttypeiafsnit"/>
    <w:link w:val="Brdtekst2"/>
    <w:rsid w:val="000735EE"/>
    <w:rPr>
      <w:kern w:val="20"/>
      <w:szCs w:val="24"/>
      <w:lang w:val="da-DK" w:eastAsia="en-US"/>
    </w:rPr>
  </w:style>
  <w:style w:type="paragraph" w:styleId="Brdtekst3">
    <w:name w:val="Body Text 3"/>
    <w:basedOn w:val="Normal"/>
    <w:link w:val="Brdtekst3Tegn"/>
    <w:rsid w:val="000735EE"/>
    <w:rPr>
      <w:rFonts w:ascii="Verdana" w:eastAsia="Times New Roman" w:hAnsi="Verdana" w:cs="Times New Roman"/>
      <w:kern w:val="20"/>
      <w:sz w:val="20"/>
      <w:szCs w:val="24"/>
    </w:rPr>
  </w:style>
  <w:style w:type="character" w:customStyle="1" w:styleId="Brdtekst3Tegn">
    <w:name w:val="Brødtekst 3 Tegn"/>
    <w:basedOn w:val="Standardskrifttypeiafsnit"/>
    <w:link w:val="Brdtekst3"/>
    <w:rsid w:val="000735EE"/>
    <w:rPr>
      <w:kern w:val="20"/>
      <w:szCs w:val="24"/>
      <w:lang w:val="da-DK" w:eastAsia="en-US"/>
    </w:rPr>
  </w:style>
  <w:style w:type="paragraph" w:customStyle="1" w:styleId="Brdteksthngende">
    <w:name w:val="Brødtekst hængende"/>
    <w:basedOn w:val="Brdtekst"/>
    <w:unhideWhenUsed/>
    <w:rsid w:val="000735EE"/>
    <w:pPr>
      <w:tabs>
        <w:tab w:val="clear" w:pos="283"/>
        <w:tab w:val="left" w:pos="1417"/>
      </w:tabs>
      <w:ind w:left="567" w:hanging="567"/>
    </w:pPr>
  </w:style>
  <w:style w:type="paragraph" w:styleId="Brdtekstindrykning2">
    <w:name w:val="Body Text Indent 2"/>
    <w:basedOn w:val="Normal"/>
    <w:link w:val="Brdtekstindrykning2Tegn"/>
    <w:rsid w:val="000735EE"/>
    <w:rPr>
      <w:rFonts w:ascii="Verdana" w:eastAsia="Times New Roman" w:hAnsi="Verdana" w:cs="Times New Roman"/>
      <w:kern w:val="20"/>
      <w:sz w:val="20"/>
      <w:szCs w:val="24"/>
    </w:rPr>
  </w:style>
  <w:style w:type="character" w:customStyle="1" w:styleId="Brdtekstindrykning2Tegn">
    <w:name w:val="Brødtekstindrykning 2 Tegn"/>
    <w:basedOn w:val="Standardskrifttypeiafsnit"/>
    <w:link w:val="Brdtekstindrykning2"/>
    <w:rsid w:val="000735EE"/>
    <w:rPr>
      <w:kern w:val="20"/>
      <w:szCs w:val="24"/>
      <w:lang w:val="da-DK" w:eastAsia="en-US"/>
    </w:rPr>
  </w:style>
  <w:style w:type="paragraph" w:styleId="Brdtekstindrykning3">
    <w:name w:val="Body Text Indent 3"/>
    <w:basedOn w:val="Normal"/>
    <w:link w:val="Brdtekstindrykning3Tegn"/>
    <w:rsid w:val="000735EE"/>
    <w:rPr>
      <w:rFonts w:ascii="Verdana" w:eastAsia="Times New Roman" w:hAnsi="Verdana" w:cs="Times New Roman"/>
      <w:kern w:val="20"/>
      <w:sz w:val="20"/>
      <w:szCs w:val="24"/>
    </w:rPr>
  </w:style>
  <w:style w:type="character" w:customStyle="1" w:styleId="Brdtekstindrykning3Tegn">
    <w:name w:val="Brødtekstindrykning 3 Tegn"/>
    <w:basedOn w:val="Standardskrifttypeiafsnit"/>
    <w:link w:val="Brdtekstindrykning3"/>
    <w:rsid w:val="000735EE"/>
    <w:rPr>
      <w:kern w:val="20"/>
      <w:szCs w:val="24"/>
      <w:lang w:val="da-DK" w:eastAsia="en-US"/>
    </w:rPr>
  </w:style>
  <w:style w:type="paragraph" w:styleId="Citat">
    <w:name w:val="Quote"/>
    <w:basedOn w:val="Normal"/>
    <w:next w:val="Normal"/>
    <w:link w:val="CitatTegn"/>
    <w:uiPriority w:val="29"/>
    <w:qFormat/>
    <w:rsid w:val="000735EE"/>
    <w:rPr>
      <w:rFonts w:ascii="Verdana" w:eastAsia="Times New Roman" w:hAnsi="Verdana" w:cs="Times New Roman"/>
      <w:i/>
      <w:iCs/>
      <w:color w:val="000000"/>
      <w:kern w:val="20"/>
      <w:sz w:val="20"/>
      <w:szCs w:val="24"/>
    </w:rPr>
  </w:style>
  <w:style w:type="character" w:customStyle="1" w:styleId="CitatTegn">
    <w:name w:val="Citat Tegn"/>
    <w:basedOn w:val="Standardskrifttypeiafsnit"/>
    <w:link w:val="Citat"/>
    <w:uiPriority w:val="29"/>
    <w:rsid w:val="000735EE"/>
    <w:rPr>
      <w:i/>
      <w:iCs/>
      <w:color w:val="000000"/>
      <w:kern w:val="20"/>
      <w:szCs w:val="24"/>
      <w:lang w:val="da-DK" w:eastAsia="en-US"/>
    </w:rPr>
  </w:style>
  <w:style w:type="character" w:customStyle="1" w:styleId="Overskrift3Tegn">
    <w:name w:val="Overskrift 3 Tegn"/>
    <w:basedOn w:val="Standardskrifttypeiafsnit"/>
    <w:link w:val="Overskrift3"/>
    <w:rsid w:val="00502E7C"/>
    <w:rPr>
      <w:kern w:val="20"/>
      <w:sz w:val="24"/>
      <w:szCs w:val="24"/>
      <w:lang w:val="da-DK" w:eastAsia="en-US"/>
    </w:rPr>
  </w:style>
  <w:style w:type="paragraph" w:styleId="Citatoverskrift">
    <w:name w:val="toa heading"/>
    <w:basedOn w:val="Normal"/>
    <w:next w:val="Normal"/>
    <w:rsid w:val="000735EE"/>
    <w:rPr>
      <w:rFonts w:ascii="Verdana" w:eastAsia="Times New Roman" w:hAnsi="Verdana" w:cs="Times New Roman"/>
      <w:kern w:val="20"/>
      <w:sz w:val="20"/>
      <w:szCs w:val="24"/>
    </w:rPr>
  </w:style>
  <w:style w:type="paragraph" w:styleId="Citatsamling">
    <w:name w:val="table of authorities"/>
    <w:basedOn w:val="Normal"/>
    <w:next w:val="Normal"/>
    <w:rsid w:val="000735EE"/>
    <w:rPr>
      <w:rFonts w:ascii="Verdana" w:eastAsia="Times New Roman" w:hAnsi="Verdana" w:cs="Times New Roman"/>
      <w:kern w:val="20"/>
      <w:sz w:val="20"/>
      <w:szCs w:val="24"/>
    </w:rPr>
  </w:style>
  <w:style w:type="character" w:customStyle="1" w:styleId="Courier">
    <w:name w:val="Courier"/>
    <w:basedOn w:val="Standardskrifttypeiafsnit"/>
    <w:semiHidden/>
    <w:rsid w:val="000735EE"/>
    <w:rPr>
      <w:rFonts w:ascii="Courier New" w:hAnsi="Courier New"/>
      <w:color w:val="auto"/>
      <w:sz w:val="16"/>
      <w:lang w:val="da-DK"/>
    </w:rPr>
  </w:style>
  <w:style w:type="paragraph" w:styleId="Dato">
    <w:name w:val="Date"/>
    <w:basedOn w:val="Normal"/>
    <w:next w:val="Normal"/>
    <w:link w:val="DatoTegn"/>
    <w:rsid w:val="000735EE"/>
    <w:rPr>
      <w:rFonts w:ascii="Verdana" w:eastAsia="Times New Roman" w:hAnsi="Verdana" w:cs="Times New Roman"/>
      <w:kern w:val="20"/>
      <w:sz w:val="20"/>
      <w:szCs w:val="24"/>
    </w:rPr>
  </w:style>
  <w:style w:type="character" w:customStyle="1" w:styleId="DatoTegn">
    <w:name w:val="Dato Tegn"/>
    <w:basedOn w:val="Standardskrifttypeiafsnit"/>
    <w:link w:val="Dato"/>
    <w:rsid w:val="000735EE"/>
    <w:rPr>
      <w:kern w:val="20"/>
      <w:szCs w:val="24"/>
      <w:lang w:val="da-DK" w:eastAsia="en-US"/>
    </w:rPr>
  </w:style>
  <w:style w:type="paragraph" w:styleId="Dokumentoversigt">
    <w:name w:val="Document Map"/>
    <w:basedOn w:val="Normal"/>
    <w:link w:val="DokumentoversigtTegn"/>
    <w:rsid w:val="000735EE"/>
    <w:rPr>
      <w:rFonts w:ascii="Verdana" w:eastAsia="Times New Roman" w:hAnsi="Verdana" w:cs="Times New Roman"/>
      <w:kern w:val="20"/>
      <w:sz w:val="20"/>
      <w:szCs w:val="24"/>
    </w:rPr>
  </w:style>
  <w:style w:type="character" w:customStyle="1" w:styleId="DokumentoversigtTegn">
    <w:name w:val="Dokumentoversigt Tegn"/>
    <w:basedOn w:val="Standardskrifttypeiafsnit"/>
    <w:link w:val="Dokumentoversigt"/>
    <w:rsid w:val="000735EE"/>
    <w:rPr>
      <w:kern w:val="20"/>
      <w:szCs w:val="24"/>
      <w:lang w:val="da-DK" w:eastAsia="en-US"/>
    </w:rPr>
  </w:style>
  <w:style w:type="paragraph" w:styleId="Mailsignatur">
    <w:name w:val="E-mail Signature"/>
    <w:basedOn w:val="Normal"/>
    <w:link w:val="MailsignaturTegn"/>
    <w:rsid w:val="000735EE"/>
    <w:rPr>
      <w:rFonts w:ascii="Verdana" w:eastAsia="Times New Roman" w:hAnsi="Verdana" w:cs="Times New Roman"/>
      <w:kern w:val="20"/>
      <w:sz w:val="20"/>
      <w:szCs w:val="24"/>
    </w:rPr>
  </w:style>
  <w:style w:type="character" w:customStyle="1" w:styleId="MailsignaturTegn">
    <w:name w:val="Mailsignatur Tegn"/>
    <w:basedOn w:val="Standardskrifttypeiafsnit"/>
    <w:link w:val="Mailsignatur"/>
    <w:rsid w:val="000735EE"/>
    <w:rPr>
      <w:kern w:val="20"/>
      <w:szCs w:val="24"/>
      <w:lang w:val="da-DK" w:eastAsia="en-US"/>
    </w:rPr>
  </w:style>
  <w:style w:type="paragraph" w:customStyle="1" w:styleId="Emne">
    <w:name w:val="Emne"/>
    <w:basedOn w:val="Brdtekst"/>
    <w:next w:val="Brdtekst"/>
    <w:rsid w:val="000735EE"/>
    <w:pPr>
      <w:keepNext/>
      <w:keepLines/>
      <w:spacing w:after="360"/>
    </w:pPr>
    <w:rPr>
      <w:b/>
    </w:rPr>
  </w:style>
  <w:style w:type="table" w:styleId="Farvetgitter-fremhvningsfarve1">
    <w:name w:val="Colorful Grid Accent 1"/>
    <w:basedOn w:val="Tabel-Normal"/>
    <w:uiPriority w:val="73"/>
    <w:rsid w:val="000735EE"/>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vetgitter-fremhvningsfarve2">
    <w:name w:val="Colorful Grid Accent 2"/>
    <w:basedOn w:val="Tabel-Normal"/>
    <w:uiPriority w:val="73"/>
    <w:rsid w:val="000735EE"/>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vetgitter-fremhvningsfarve3">
    <w:name w:val="Colorful Grid Accent 3"/>
    <w:basedOn w:val="Tabel-Normal"/>
    <w:uiPriority w:val="73"/>
    <w:rsid w:val="000735EE"/>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vetgitter-fremhvningsfarve4">
    <w:name w:val="Colorful Grid Accent 4"/>
    <w:basedOn w:val="Tabel-Normal"/>
    <w:uiPriority w:val="73"/>
    <w:rsid w:val="000735EE"/>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vetgitter-fremhvningsfarve5">
    <w:name w:val="Colorful Grid Accent 5"/>
    <w:basedOn w:val="Tabel-Normal"/>
    <w:uiPriority w:val="73"/>
    <w:rsid w:val="000735EE"/>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vetgitter-fremhvningsfarve6">
    <w:name w:val="Colorful Grid Accent 6"/>
    <w:basedOn w:val="Tabel-Normal"/>
    <w:uiPriority w:val="73"/>
    <w:rsid w:val="000735EE"/>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Farvetgitter1">
    <w:name w:val="Farvet gitter1"/>
    <w:basedOn w:val="Tabel-Normal"/>
    <w:uiPriority w:val="73"/>
    <w:semiHidden/>
    <w:rsid w:val="000735E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Farvetgitter2">
    <w:name w:val="Farvet gitter2"/>
    <w:basedOn w:val="Tabel-Normal"/>
    <w:uiPriority w:val="73"/>
    <w:rsid w:val="000735EE"/>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vetliste-fremhvningsfarve1">
    <w:name w:val="Colorful List Accent 1"/>
    <w:basedOn w:val="Tabel-Normal"/>
    <w:uiPriority w:val="72"/>
    <w:rsid w:val="000735EE"/>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vetliste-fremhvningsfarve2">
    <w:name w:val="Colorful List Accent 2"/>
    <w:basedOn w:val="Tabel-Normal"/>
    <w:uiPriority w:val="72"/>
    <w:rsid w:val="000735EE"/>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vetliste-fremhvningsfarve3">
    <w:name w:val="Colorful List Accent 3"/>
    <w:basedOn w:val="Tabel-Normal"/>
    <w:uiPriority w:val="72"/>
    <w:rsid w:val="000735EE"/>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vetliste-fremhvningsfarve4">
    <w:name w:val="Colorful List Accent 4"/>
    <w:basedOn w:val="Tabel-Normal"/>
    <w:uiPriority w:val="72"/>
    <w:rsid w:val="000735EE"/>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vetliste-fremhvningsfarve5">
    <w:name w:val="Colorful List Accent 5"/>
    <w:basedOn w:val="Tabel-Normal"/>
    <w:uiPriority w:val="72"/>
    <w:rsid w:val="000735E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vetliste-fremhvningsfarve6">
    <w:name w:val="Colorful List Accent 6"/>
    <w:basedOn w:val="Tabel-Normal"/>
    <w:uiPriority w:val="72"/>
    <w:rsid w:val="000735EE"/>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vetliste1">
    <w:name w:val="Farvet liste1"/>
    <w:basedOn w:val="Tabel-Normal"/>
    <w:uiPriority w:val="72"/>
    <w:semiHidden/>
    <w:rsid w:val="000735E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Farvetliste2">
    <w:name w:val="Farvet liste2"/>
    <w:basedOn w:val="Tabel-Normal"/>
    <w:uiPriority w:val="72"/>
    <w:rsid w:val="000735EE"/>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vetskygge-fremhvningsfarve1">
    <w:name w:val="Colorful Shading Accent 1"/>
    <w:basedOn w:val="Tabel-Normal"/>
    <w:uiPriority w:val="71"/>
    <w:rsid w:val="000735EE"/>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vetskygge-fremhvningsfarve2">
    <w:name w:val="Colorful Shading Accent 2"/>
    <w:basedOn w:val="Tabel-Normal"/>
    <w:uiPriority w:val="71"/>
    <w:rsid w:val="000735EE"/>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vetskygge-fremhvningsfarve3">
    <w:name w:val="Colorful Shading Accent 3"/>
    <w:basedOn w:val="Tabel-Normal"/>
    <w:uiPriority w:val="71"/>
    <w:rsid w:val="000735EE"/>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vetskygge-fremhvningsfarve4">
    <w:name w:val="Colorful Shading Accent 4"/>
    <w:basedOn w:val="Tabel-Normal"/>
    <w:uiPriority w:val="71"/>
    <w:rsid w:val="000735EE"/>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vetskygge-fremhvningsfarve5">
    <w:name w:val="Colorful Shading Accent 5"/>
    <w:basedOn w:val="Tabel-Normal"/>
    <w:uiPriority w:val="71"/>
    <w:rsid w:val="000735EE"/>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vetskygge-fremhvningsfarve6">
    <w:name w:val="Colorful Shading Accent 6"/>
    <w:basedOn w:val="Tabel-Normal"/>
    <w:uiPriority w:val="71"/>
    <w:rsid w:val="000735EE"/>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vetskygge1">
    <w:name w:val="Farvet skygge1"/>
    <w:basedOn w:val="Tabel-Normal"/>
    <w:uiPriority w:val="71"/>
    <w:semiHidden/>
    <w:rsid w:val="000735E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Farvetskygge2">
    <w:name w:val="Farvet skygge2"/>
    <w:basedOn w:val="Tabel-Normal"/>
    <w:uiPriority w:val="71"/>
    <w:rsid w:val="000735EE"/>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styleId="Fodnotehenvisning">
    <w:name w:val="footnote reference"/>
    <w:basedOn w:val="Standardskrifttypeiafsnit"/>
    <w:rsid w:val="000735EE"/>
    <w:rPr>
      <w:vertAlign w:val="superscript"/>
      <w:lang w:val="da-DK"/>
    </w:rPr>
  </w:style>
  <w:style w:type="paragraph" w:styleId="Fodnotetekst">
    <w:name w:val="footnote text"/>
    <w:basedOn w:val="Brdtekst"/>
    <w:link w:val="FodnotetekstTegn"/>
    <w:rsid w:val="00DE0179"/>
    <w:pPr>
      <w:tabs>
        <w:tab w:val="clear" w:pos="283"/>
        <w:tab w:val="clear" w:pos="567"/>
        <w:tab w:val="clear" w:pos="850"/>
        <w:tab w:val="clear" w:pos="1134"/>
      </w:tabs>
      <w:spacing w:before="120" w:after="0"/>
    </w:pPr>
    <w:rPr>
      <w:sz w:val="14"/>
    </w:rPr>
  </w:style>
  <w:style w:type="character" w:customStyle="1" w:styleId="FodnotetekstTegn">
    <w:name w:val="Fodnotetekst Tegn"/>
    <w:basedOn w:val="Standardskrifttypeiafsnit"/>
    <w:link w:val="Fodnotetekst"/>
    <w:rsid w:val="00DE0179"/>
    <w:rPr>
      <w:kern w:val="20"/>
      <w:sz w:val="14"/>
      <w:szCs w:val="24"/>
      <w:lang w:val="da-DK" w:eastAsia="en-US"/>
    </w:rPr>
  </w:style>
  <w:style w:type="paragraph" w:styleId="FormateretHTML">
    <w:name w:val="HTML Preformatted"/>
    <w:basedOn w:val="Normal"/>
    <w:link w:val="FormateretHTMLTegn"/>
    <w:rsid w:val="000735EE"/>
    <w:rPr>
      <w:rFonts w:ascii="Verdana" w:eastAsia="Times New Roman" w:hAnsi="Verdana" w:cs="Times New Roman"/>
      <w:kern w:val="20"/>
      <w:sz w:val="20"/>
      <w:szCs w:val="24"/>
    </w:rPr>
  </w:style>
  <w:style w:type="character" w:customStyle="1" w:styleId="FormateretHTMLTegn">
    <w:name w:val="Formateret HTML Tegn"/>
    <w:basedOn w:val="Standardskrifttypeiafsnit"/>
    <w:link w:val="FormateretHTML"/>
    <w:rsid w:val="000735EE"/>
    <w:rPr>
      <w:kern w:val="20"/>
      <w:szCs w:val="24"/>
      <w:lang w:val="da-DK" w:eastAsia="en-US"/>
    </w:rPr>
  </w:style>
  <w:style w:type="paragraph" w:customStyle="1" w:styleId="Formular">
    <w:name w:val="Formular"/>
    <w:basedOn w:val="Brdtekst"/>
    <w:semiHidden/>
    <w:rsid w:val="000735EE"/>
    <w:pPr>
      <w:spacing w:after="0"/>
    </w:pPr>
    <w:rPr>
      <w:b/>
      <w:sz w:val="16"/>
    </w:rPr>
  </w:style>
  <w:style w:type="character" w:styleId="Fremhv">
    <w:name w:val="Emphasis"/>
    <w:basedOn w:val="Standardskrifttypeiafsnit"/>
    <w:qFormat/>
    <w:rsid w:val="000735EE"/>
    <w:rPr>
      <w:i w:val="0"/>
      <w:iCs w:val="0"/>
      <w:lang w:val="da-DK"/>
    </w:rPr>
  </w:style>
  <w:style w:type="paragraph" w:styleId="HTML-adresse">
    <w:name w:val="HTML Address"/>
    <w:basedOn w:val="Normal"/>
    <w:link w:val="HTML-adresseTegn"/>
    <w:rsid w:val="000735EE"/>
    <w:rPr>
      <w:rFonts w:ascii="Verdana" w:eastAsia="Times New Roman" w:hAnsi="Verdana" w:cs="Times New Roman"/>
      <w:kern w:val="20"/>
      <w:sz w:val="20"/>
      <w:szCs w:val="24"/>
    </w:rPr>
  </w:style>
  <w:style w:type="character" w:customStyle="1" w:styleId="HTML-adresseTegn">
    <w:name w:val="HTML-adresse Tegn"/>
    <w:basedOn w:val="Standardskrifttypeiafsnit"/>
    <w:link w:val="HTML-adresse"/>
    <w:rsid w:val="000735EE"/>
    <w:rPr>
      <w:kern w:val="20"/>
      <w:szCs w:val="24"/>
      <w:lang w:val="da-DK" w:eastAsia="en-US"/>
    </w:rPr>
  </w:style>
  <w:style w:type="character" w:styleId="HTML-akronym">
    <w:name w:val="HTML Acronym"/>
    <w:basedOn w:val="Standardskrifttypeiafsnit"/>
    <w:rsid w:val="000735EE"/>
    <w:rPr>
      <w:lang w:val="da-DK"/>
    </w:rPr>
  </w:style>
  <w:style w:type="character" w:styleId="HTML-citat">
    <w:name w:val="HTML Cite"/>
    <w:basedOn w:val="Standardskrifttypeiafsnit"/>
    <w:rsid w:val="000735EE"/>
    <w:rPr>
      <w:i w:val="0"/>
      <w:iCs w:val="0"/>
      <w:lang w:val="da-DK"/>
    </w:rPr>
  </w:style>
  <w:style w:type="character" w:styleId="HTML-definition">
    <w:name w:val="HTML Definition"/>
    <w:basedOn w:val="Standardskrifttypeiafsnit"/>
    <w:rsid w:val="000735EE"/>
    <w:rPr>
      <w:i w:val="0"/>
      <w:iCs w:val="0"/>
      <w:lang w:val="da-DK"/>
    </w:rPr>
  </w:style>
  <w:style w:type="character" w:styleId="HTML-eksempel">
    <w:name w:val="HTML Sample"/>
    <w:basedOn w:val="Standardskrifttypeiafsnit"/>
    <w:rsid w:val="000735EE"/>
    <w:rPr>
      <w:rFonts w:cs="Times New Roman"/>
      <w:lang w:val="da-DK"/>
    </w:rPr>
  </w:style>
  <w:style w:type="character" w:styleId="HTML-kode">
    <w:name w:val="HTML Code"/>
    <w:basedOn w:val="Standardskrifttypeiafsnit"/>
    <w:rsid w:val="000735EE"/>
    <w:rPr>
      <w:rFonts w:cs="Times New Roman"/>
      <w:sz w:val="24"/>
      <w:szCs w:val="24"/>
      <w:lang w:val="da-DK"/>
    </w:rPr>
  </w:style>
  <w:style w:type="character" w:styleId="HTML-skrivemaskine">
    <w:name w:val="HTML Typewriter"/>
    <w:basedOn w:val="Standardskrifttypeiafsnit"/>
    <w:rsid w:val="000735EE"/>
    <w:rPr>
      <w:rFonts w:cs="Times New Roman"/>
      <w:sz w:val="24"/>
      <w:szCs w:val="24"/>
      <w:lang w:val="da-DK"/>
    </w:rPr>
  </w:style>
  <w:style w:type="character" w:styleId="HTML-tastatur">
    <w:name w:val="HTML Keyboard"/>
    <w:basedOn w:val="Standardskrifttypeiafsnit"/>
    <w:rsid w:val="000735EE"/>
    <w:rPr>
      <w:rFonts w:cs="Times New Roman"/>
      <w:sz w:val="24"/>
      <w:szCs w:val="24"/>
      <w:lang w:val="da-DK"/>
    </w:rPr>
  </w:style>
  <w:style w:type="character" w:styleId="HTML-variabel">
    <w:name w:val="HTML Variable"/>
    <w:basedOn w:val="Standardskrifttypeiafsnit"/>
    <w:rsid w:val="000735EE"/>
    <w:rPr>
      <w:i w:val="0"/>
      <w:iCs w:val="0"/>
      <w:lang w:val="da-DK"/>
    </w:rPr>
  </w:style>
  <w:style w:type="character" w:styleId="Hyperlink">
    <w:name w:val="Hyperlink"/>
    <w:basedOn w:val="Standardskrifttypeiafsnit"/>
    <w:uiPriority w:val="99"/>
    <w:rsid w:val="000735EE"/>
    <w:rPr>
      <w:u w:val="single"/>
      <w:lang w:val="da-DK"/>
    </w:rPr>
  </w:style>
  <w:style w:type="paragraph" w:customStyle="1" w:styleId="Illustration">
    <w:name w:val="Illustration"/>
    <w:basedOn w:val="Brdtekst"/>
    <w:next w:val="Billedtekst"/>
    <w:rsid w:val="000735EE"/>
    <w:pPr>
      <w:keepNext/>
      <w:spacing w:before="180"/>
    </w:pPr>
  </w:style>
  <w:style w:type="paragraph" w:styleId="Indeks1">
    <w:name w:val="index 1"/>
    <w:basedOn w:val="Normal"/>
    <w:next w:val="Normal"/>
    <w:rsid w:val="000735EE"/>
    <w:rPr>
      <w:rFonts w:ascii="Verdana" w:eastAsia="Times New Roman" w:hAnsi="Verdana" w:cs="Times New Roman"/>
      <w:kern w:val="20"/>
      <w:sz w:val="20"/>
      <w:szCs w:val="24"/>
    </w:rPr>
  </w:style>
  <w:style w:type="paragraph" w:styleId="Indeks2">
    <w:name w:val="index 2"/>
    <w:basedOn w:val="Normal"/>
    <w:next w:val="Normal"/>
    <w:rsid w:val="000735EE"/>
    <w:rPr>
      <w:rFonts w:ascii="Verdana" w:eastAsia="Times New Roman" w:hAnsi="Verdana" w:cs="Times New Roman"/>
      <w:kern w:val="20"/>
      <w:sz w:val="20"/>
      <w:szCs w:val="24"/>
    </w:rPr>
  </w:style>
  <w:style w:type="paragraph" w:styleId="Indeks3">
    <w:name w:val="index 3"/>
    <w:basedOn w:val="Normal"/>
    <w:next w:val="Normal"/>
    <w:rsid w:val="000735EE"/>
    <w:rPr>
      <w:rFonts w:ascii="Verdana" w:eastAsia="Times New Roman" w:hAnsi="Verdana" w:cs="Times New Roman"/>
      <w:kern w:val="20"/>
      <w:sz w:val="20"/>
      <w:szCs w:val="24"/>
    </w:rPr>
  </w:style>
  <w:style w:type="paragraph" w:styleId="Indeks4">
    <w:name w:val="index 4"/>
    <w:basedOn w:val="Normal"/>
    <w:next w:val="Normal"/>
    <w:rsid w:val="000735EE"/>
    <w:rPr>
      <w:rFonts w:ascii="Verdana" w:eastAsia="Times New Roman" w:hAnsi="Verdana" w:cs="Times New Roman"/>
      <w:kern w:val="20"/>
      <w:sz w:val="20"/>
      <w:szCs w:val="24"/>
    </w:rPr>
  </w:style>
  <w:style w:type="paragraph" w:styleId="Indeks5">
    <w:name w:val="index 5"/>
    <w:basedOn w:val="Normal"/>
    <w:next w:val="Normal"/>
    <w:rsid w:val="000735EE"/>
    <w:rPr>
      <w:rFonts w:ascii="Verdana" w:eastAsia="Times New Roman" w:hAnsi="Verdana" w:cs="Times New Roman"/>
      <w:kern w:val="20"/>
      <w:sz w:val="20"/>
      <w:szCs w:val="24"/>
    </w:rPr>
  </w:style>
  <w:style w:type="paragraph" w:styleId="Indeks6">
    <w:name w:val="index 6"/>
    <w:basedOn w:val="Normal"/>
    <w:next w:val="Normal"/>
    <w:rsid w:val="000735EE"/>
    <w:rPr>
      <w:rFonts w:ascii="Verdana" w:eastAsia="Times New Roman" w:hAnsi="Verdana" w:cs="Times New Roman"/>
      <w:kern w:val="20"/>
      <w:sz w:val="20"/>
      <w:szCs w:val="24"/>
    </w:rPr>
  </w:style>
  <w:style w:type="paragraph" w:styleId="Indeks7">
    <w:name w:val="index 7"/>
    <w:basedOn w:val="Normal"/>
    <w:next w:val="Normal"/>
    <w:rsid w:val="000735EE"/>
    <w:rPr>
      <w:rFonts w:ascii="Verdana" w:eastAsia="Times New Roman" w:hAnsi="Verdana" w:cs="Times New Roman"/>
      <w:kern w:val="20"/>
      <w:sz w:val="20"/>
      <w:szCs w:val="24"/>
    </w:rPr>
  </w:style>
  <w:style w:type="paragraph" w:styleId="Indeks8">
    <w:name w:val="index 8"/>
    <w:basedOn w:val="Normal"/>
    <w:next w:val="Normal"/>
    <w:rsid w:val="000735EE"/>
    <w:rPr>
      <w:rFonts w:ascii="Verdana" w:eastAsia="Times New Roman" w:hAnsi="Verdana" w:cs="Times New Roman"/>
      <w:kern w:val="20"/>
      <w:sz w:val="20"/>
      <w:szCs w:val="24"/>
    </w:rPr>
  </w:style>
  <w:style w:type="paragraph" w:styleId="Indeks9">
    <w:name w:val="index 9"/>
    <w:basedOn w:val="Normal"/>
    <w:next w:val="Normal"/>
    <w:rsid w:val="000735EE"/>
    <w:rPr>
      <w:rFonts w:ascii="Verdana" w:eastAsia="Times New Roman" w:hAnsi="Verdana" w:cs="Times New Roman"/>
      <w:kern w:val="20"/>
      <w:sz w:val="20"/>
      <w:szCs w:val="24"/>
    </w:rPr>
  </w:style>
  <w:style w:type="paragraph" w:styleId="Titel">
    <w:name w:val="Title"/>
    <w:basedOn w:val="Brdtekst"/>
    <w:next w:val="Brdtekst"/>
    <w:link w:val="TitelTegn"/>
    <w:qFormat/>
    <w:rsid w:val="000735EE"/>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0735EE"/>
    <w:rPr>
      <w:b/>
      <w:kern w:val="32"/>
      <w:sz w:val="32"/>
      <w:szCs w:val="24"/>
      <w:lang w:val="da-DK" w:eastAsia="en-US"/>
    </w:rPr>
  </w:style>
  <w:style w:type="paragraph" w:customStyle="1" w:styleId="Overskrift-indholdsfortegnelse">
    <w:name w:val="Overskrift - indholdsfortegnelse"/>
    <w:basedOn w:val="Titel"/>
    <w:next w:val="Brdtekst"/>
    <w:rsid w:val="000735EE"/>
    <w:pPr>
      <w:pageBreakBefore w:val="0"/>
      <w:spacing w:before="360" w:after="360"/>
    </w:pPr>
    <w:rPr>
      <w:kern w:val="20"/>
      <w:sz w:val="20"/>
    </w:rPr>
  </w:style>
  <w:style w:type="paragraph" w:styleId="Indeksoverskrift">
    <w:name w:val="index heading"/>
    <w:basedOn w:val="Overskrift-indholdsfortegnelse"/>
    <w:next w:val="Indeks1"/>
    <w:rsid w:val="000735EE"/>
    <w:rPr>
      <w:sz w:val="32"/>
    </w:rPr>
  </w:style>
  <w:style w:type="paragraph" w:styleId="Indholdsfortegnelse1">
    <w:name w:val="toc 1"/>
    <w:basedOn w:val="Brdtekst"/>
    <w:next w:val="Brdtekst"/>
    <w:uiPriority w:val="39"/>
    <w:rsid w:val="000735EE"/>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0735EE"/>
    <w:pPr>
      <w:keepNext w:val="0"/>
      <w:spacing w:before="40" w:after="40"/>
      <w:ind w:left="284"/>
    </w:pPr>
    <w:rPr>
      <w:b w:val="0"/>
    </w:rPr>
  </w:style>
  <w:style w:type="paragraph" w:styleId="Indholdsfortegnelse3">
    <w:name w:val="toc 3"/>
    <w:basedOn w:val="Indholdsfortegnelse2"/>
    <w:next w:val="Brdtekst"/>
    <w:uiPriority w:val="39"/>
    <w:rsid w:val="000735EE"/>
    <w:pPr>
      <w:spacing w:before="0" w:after="0"/>
      <w:ind w:left="567"/>
    </w:pPr>
  </w:style>
  <w:style w:type="paragraph" w:styleId="Indholdsfortegnelse4">
    <w:name w:val="toc 4"/>
    <w:basedOn w:val="Indholdsfortegnelse3"/>
    <w:next w:val="Brdtekst"/>
    <w:uiPriority w:val="39"/>
    <w:rsid w:val="000735EE"/>
    <w:pPr>
      <w:ind w:left="851"/>
    </w:pPr>
  </w:style>
  <w:style w:type="paragraph" w:styleId="Indholdsfortegnelse5">
    <w:name w:val="toc 5"/>
    <w:basedOn w:val="Indholdsfortegnelse3"/>
    <w:next w:val="Brdtekst"/>
    <w:uiPriority w:val="39"/>
    <w:rsid w:val="000735EE"/>
    <w:pPr>
      <w:ind w:left="850"/>
    </w:pPr>
  </w:style>
  <w:style w:type="paragraph" w:styleId="Indholdsfortegnelse6">
    <w:name w:val="toc 6"/>
    <w:basedOn w:val="Indholdsfortegnelse5"/>
    <w:next w:val="Brdtekst"/>
    <w:rsid w:val="000735EE"/>
    <w:pPr>
      <w:ind w:left="1134"/>
    </w:pPr>
  </w:style>
  <w:style w:type="paragraph" w:styleId="Indholdsfortegnelse7">
    <w:name w:val="toc 7"/>
    <w:basedOn w:val="Normal"/>
    <w:next w:val="Normal"/>
    <w:rsid w:val="000735EE"/>
    <w:pPr>
      <w:tabs>
        <w:tab w:val="right" w:pos="8505"/>
      </w:tabs>
    </w:pPr>
    <w:rPr>
      <w:rFonts w:ascii="Verdana" w:eastAsia="Times New Roman" w:hAnsi="Verdana" w:cs="Times New Roman"/>
      <w:kern w:val="20"/>
      <w:sz w:val="20"/>
      <w:szCs w:val="24"/>
    </w:rPr>
  </w:style>
  <w:style w:type="paragraph" w:styleId="Indholdsfortegnelse8">
    <w:name w:val="toc 8"/>
    <w:basedOn w:val="Normal"/>
    <w:next w:val="Normal"/>
    <w:rsid w:val="000735EE"/>
    <w:pPr>
      <w:tabs>
        <w:tab w:val="right" w:pos="8505"/>
      </w:tabs>
    </w:pPr>
    <w:rPr>
      <w:rFonts w:ascii="Verdana" w:eastAsia="Times New Roman" w:hAnsi="Verdana" w:cs="Times New Roman"/>
      <w:kern w:val="20"/>
      <w:sz w:val="20"/>
      <w:szCs w:val="24"/>
    </w:rPr>
  </w:style>
  <w:style w:type="paragraph" w:styleId="Indholdsfortegnelse9">
    <w:name w:val="toc 9"/>
    <w:basedOn w:val="Indholdsfortegnelse1"/>
    <w:next w:val="Normal"/>
    <w:rsid w:val="000735EE"/>
  </w:style>
  <w:style w:type="paragraph" w:styleId="Ingenafstand">
    <w:name w:val="No Spacing"/>
    <w:uiPriority w:val="1"/>
    <w:qFormat/>
    <w:rsid w:val="00457C4B"/>
    <w:rPr>
      <w:kern w:val="20"/>
      <w:szCs w:val="24"/>
      <w:lang w:eastAsia="en-US"/>
    </w:rPr>
  </w:style>
  <w:style w:type="paragraph" w:customStyle="1" w:styleId="Kapiteloverskrift">
    <w:name w:val="Kapiteloverskrift"/>
    <w:basedOn w:val="Titel"/>
    <w:rsid w:val="000735EE"/>
    <w:pPr>
      <w:pageBreakBefore w:val="0"/>
      <w:spacing w:before="0" w:after="360"/>
    </w:pPr>
    <w:rPr>
      <w:sz w:val="20"/>
    </w:rPr>
  </w:style>
  <w:style w:type="paragraph" w:styleId="Sidehoved">
    <w:name w:val="header"/>
    <w:basedOn w:val="Brdtekst"/>
    <w:link w:val="SidehovedTegn"/>
    <w:rsid w:val="000735EE"/>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0735EE"/>
    <w:rPr>
      <w:kern w:val="20"/>
      <w:sz w:val="14"/>
      <w:szCs w:val="24"/>
      <w:lang w:val="da-DK" w:eastAsia="en-US"/>
    </w:rPr>
  </w:style>
  <w:style w:type="paragraph" w:customStyle="1" w:styleId="Klassifikation">
    <w:name w:val="Klassifikation"/>
    <w:basedOn w:val="Sidehoved"/>
    <w:semiHidden/>
    <w:rsid w:val="000735EE"/>
    <w:pPr>
      <w:framePr w:wrap="around" w:vAnchor="page" w:hAnchor="page" w:xAlign="center" w:y="455"/>
      <w:pBdr>
        <w:bottom w:val="none" w:sz="0" w:space="0" w:color="auto"/>
      </w:pBdr>
      <w:ind w:right="0"/>
    </w:pPr>
  </w:style>
  <w:style w:type="paragraph" w:styleId="Kommentartekst">
    <w:name w:val="annotation text"/>
    <w:basedOn w:val="Normal"/>
    <w:link w:val="KommentartekstTegn"/>
    <w:rsid w:val="000735EE"/>
    <w:rPr>
      <w:rFonts w:ascii="Verdana" w:eastAsia="Times New Roman" w:hAnsi="Verdana" w:cs="Times New Roman"/>
      <w:kern w:val="20"/>
      <w:sz w:val="20"/>
      <w:szCs w:val="24"/>
    </w:rPr>
  </w:style>
  <w:style w:type="character" w:customStyle="1" w:styleId="KommentartekstTegn">
    <w:name w:val="Kommentartekst Tegn"/>
    <w:basedOn w:val="Standardskrifttypeiafsnit"/>
    <w:link w:val="Kommentartekst"/>
    <w:rsid w:val="000735EE"/>
    <w:rPr>
      <w:kern w:val="20"/>
      <w:szCs w:val="24"/>
      <w:lang w:val="da-DK" w:eastAsia="en-US"/>
    </w:rPr>
  </w:style>
  <w:style w:type="paragraph" w:styleId="Kommentaremne">
    <w:name w:val="annotation subject"/>
    <w:basedOn w:val="Kommentartekst"/>
    <w:next w:val="Kommentartekst"/>
    <w:link w:val="KommentaremneTegn"/>
    <w:rsid w:val="000735EE"/>
  </w:style>
  <w:style w:type="character" w:customStyle="1" w:styleId="KommentaremneTegn">
    <w:name w:val="Kommentaremne Tegn"/>
    <w:basedOn w:val="KommentartekstTegn"/>
    <w:link w:val="Kommentaremne"/>
    <w:rsid w:val="000735EE"/>
    <w:rPr>
      <w:kern w:val="20"/>
      <w:szCs w:val="24"/>
      <w:lang w:val="da-DK" w:eastAsia="en-US"/>
    </w:rPr>
  </w:style>
  <w:style w:type="character" w:styleId="Kommentarhenvisning">
    <w:name w:val="annotation reference"/>
    <w:basedOn w:val="Standardskrifttypeiafsnit"/>
    <w:rsid w:val="000735EE"/>
    <w:rPr>
      <w:color w:val="auto"/>
      <w:sz w:val="24"/>
      <w:szCs w:val="24"/>
      <w:lang w:val="da-DK"/>
    </w:rPr>
  </w:style>
  <w:style w:type="paragraph" w:customStyle="1" w:styleId="Kopitil">
    <w:name w:val="Kopi til"/>
    <w:basedOn w:val="Brdtekst"/>
    <w:next w:val="Bilag"/>
    <w:rsid w:val="000735EE"/>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0735EE"/>
    <w:rPr>
      <w:b/>
      <w:bCs/>
      <w:i/>
      <w:iCs/>
      <w:color w:val="4F81BD"/>
      <w:lang w:val="da-DK"/>
    </w:rPr>
  </w:style>
  <w:style w:type="character" w:styleId="Kraftighenvisning">
    <w:name w:val="Intense Reference"/>
    <w:basedOn w:val="Standardskrifttypeiafsnit"/>
    <w:uiPriority w:val="32"/>
    <w:qFormat/>
    <w:rsid w:val="000735EE"/>
    <w:rPr>
      <w:b/>
      <w:bCs/>
      <w:smallCaps/>
      <w:color w:val="C0504D"/>
      <w:spacing w:val="5"/>
      <w:u w:val="single"/>
      <w:lang w:val="da-DK"/>
    </w:rPr>
  </w:style>
  <w:style w:type="character" w:styleId="Linjenummer">
    <w:name w:val="line number"/>
    <w:basedOn w:val="Standardskrifttypeiafsnit"/>
    <w:rsid w:val="000735EE"/>
    <w:rPr>
      <w:lang w:val="da-DK"/>
    </w:rPr>
  </w:style>
  <w:style w:type="paragraph" w:styleId="Listeoverfigurer">
    <w:name w:val="table of figures"/>
    <w:basedOn w:val="Normal"/>
    <w:next w:val="Normal"/>
    <w:rsid w:val="000735EE"/>
    <w:rPr>
      <w:rFonts w:ascii="Verdana" w:eastAsia="Times New Roman" w:hAnsi="Verdana" w:cs="Times New Roman"/>
      <w:kern w:val="20"/>
      <w:sz w:val="20"/>
      <w:szCs w:val="24"/>
    </w:rPr>
  </w:style>
  <w:style w:type="paragraph" w:styleId="Listeafsnit">
    <w:name w:val="List Paragraph"/>
    <w:basedOn w:val="Normal"/>
    <w:uiPriority w:val="34"/>
    <w:qFormat/>
    <w:rsid w:val="000735EE"/>
    <w:pPr>
      <w:ind w:left="720"/>
      <w:contextualSpacing/>
    </w:pPr>
    <w:rPr>
      <w:rFonts w:ascii="Verdana" w:eastAsia="Times New Roman" w:hAnsi="Verdana" w:cs="Times New Roman"/>
      <w:kern w:val="20"/>
      <w:sz w:val="20"/>
      <w:szCs w:val="24"/>
    </w:rPr>
  </w:style>
  <w:style w:type="paragraph" w:customStyle="1" w:styleId="Logo">
    <w:name w:val="Logo"/>
    <w:basedOn w:val="Sidehoved"/>
    <w:rsid w:val="000735EE"/>
    <w:pPr>
      <w:framePr w:w="2495" w:hSpace="567" w:wrap="around" w:vAnchor="page" w:hAnchor="page" w:xAlign="right" w:y="455" w:anchorLock="1"/>
      <w:pBdr>
        <w:bottom w:val="none" w:sz="0" w:space="0" w:color="auto"/>
      </w:pBdr>
      <w:ind w:right="425"/>
    </w:pPr>
    <w:rPr>
      <w:noProof/>
    </w:rPr>
  </w:style>
  <w:style w:type="paragraph" w:customStyle="1" w:styleId="Logo-kunde">
    <w:name w:val="Logo - kunde"/>
    <w:basedOn w:val="Sidehoved"/>
    <w:rsid w:val="000735EE"/>
    <w:pPr>
      <w:framePr w:h="454" w:wrap="around" w:vAnchor="page" w:hAnchor="text" w:x="1" w:y="454"/>
      <w:pBdr>
        <w:bottom w:val="none" w:sz="0" w:space="0" w:color="auto"/>
      </w:pBdr>
      <w:ind w:right="0"/>
    </w:pPr>
  </w:style>
  <w:style w:type="table" w:styleId="Lysliste-fremhvningsfarve2">
    <w:name w:val="Light List Accent 2"/>
    <w:basedOn w:val="Tabel-Normal"/>
    <w:uiPriority w:val="61"/>
    <w:rsid w:val="000735EE"/>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ysliste-fremhvningsfarve3">
    <w:name w:val="Light List Accent 3"/>
    <w:basedOn w:val="Tabel-Normal"/>
    <w:uiPriority w:val="61"/>
    <w:rsid w:val="000735EE"/>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ysliste-fremhvningsfarve4">
    <w:name w:val="Light List Accent 4"/>
    <w:basedOn w:val="Tabel-Normal"/>
    <w:uiPriority w:val="61"/>
    <w:rsid w:val="000735EE"/>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ysliste-fremhvningsfarve5">
    <w:name w:val="Light List Accent 5"/>
    <w:basedOn w:val="Tabel-Normal"/>
    <w:uiPriority w:val="61"/>
    <w:rsid w:val="000735E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ysliste-fremhvningsfarve6">
    <w:name w:val="Light List Accent 6"/>
    <w:basedOn w:val="Tabel-Normal"/>
    <w:uiPriority w:val="61"/>
    <w:rsid w:val="000735EE"/>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ysliste-markeringsfarve11">
    <w:name w:val="Lys liste - markeringsfarve11"/>
    <w:basedOn w:val="Tabel-Normal"/>
    <w:uiPriority w:val="61"/>
    <w:semiHidden/>
    <w:rsid w:val="000735E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ysliste-markeringsfarve12">
    <w:name w:val="Lys liste - markeringsfarve12"/>
    <w:basedOn w:val="Tabel-Normal"/>
    <w:uiPriority w:val="61"/>
    <w:rsid w:val="000735E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ysliste1">
    <w:name w:val="Lys liste1"/>
    <w:basedOn w:val="Tabel-Normal"/>
    <w:uiPriority w:val="61"/>
    <w:semiHidden/>
    <w:rsid w:val="000735E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ysliste2">
    <w:name w:val="Lys liste2"/>
    <w:basedOn w:val="Tabel-Normal"/>
    <w:uiPriority w:val="61"/>
    <w:rsid w:val="000735E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ysskygge-fremhvningsfarve2">
    <w:name w:val="Light Shading Accent 2"/>
    <w:basedOn w:val="Tabel-Normal"/>
    <w:uiPriority w:val="60"/>
    <w:rsid w:val="000735E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ysskygge-fremhvningsfarve3">
    <w:name w:val="Light Shading Accent 3"/>
    <w:basedOn w:val="Tabel-Normal"/>
    <w:rsid w:val="000735EE"/>
    <w:rPr>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0735EE"/>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ysskygge-fremhvningsfarve5">
    <w:name w:val="Light Shading Accent 5"/>
    <w:basedOn w:val="Tabel-Normal"/>
    <w:uiPriority w:val="60"/>
    <w:rsid w:val="000735E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ysskygge-fremhvningsfarve6">
    <w:name w:val="Light Shading Accent 6"/>
    <w:basedOn w:val="Tabel-Normal"/>
    <w:uiPriority w:val="60"/>
    <w:rsid w:val="000735EE"/>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ysskygge-markeringsfarve11">
    <w:name w:val="Lys skygge - markeringsfarve 11"/>
    <w:basedOn w:val="Tabel-Normal"/>
    <w:uiPriority w:val="60"/>
    <w:semiHidden/>
    <w:rsid w:val="000735E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ysskygge-markeringsfarve12">
    <w:name w:val="Lys skygge - markeringsfarve 12"/>
    <w:basedOn w:val="Tabel-Normal"/>
    <w:uiPriority w:val="60"/>
    <w:rsid w:val="000735E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ysskygge1">
    <w:name w:val="Lys skygge1"/>
    <w:basedOn w:val="Tabel-Normal"/>
    <w:uiPriority w:val="60"/>
    <w:semiHidden/>
    <w:rsid w:val="000735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ysskygge2">
    <w:name w:val="Lys skygge2"/>
    <w:basedOn w:val="Tabel-Normal"/>
    <w:uiPriority w:val="60"/>
    <w:rsid w:val="000735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ystgitter-fremhvningsfarve2">
    <w:name w:val="Light Grid Accent 2"/>
    <w:basedOn w:val="Tabel-Normal"/>
    <w:uiPriority w:val="62"/>
    <w:rsid w:val="000735EE"/>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ystgitter-fremhvningsfarve3">
    <w:name w:val="Light Grid Accent 3"/>
    <w:basedOn w:val="Tabel-Normal"/>
    <w:uiPriority w:val="62"/>
    <w:rsid w:val="000735EE"/>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ystgitter-fremhvningsfarve4">
    <w:name w:val="Light Grid Accent 4"/>
    <w:basedOn w:val="Tabel-Normal"/>
    <w:uiPriority w:val="62"/>
    <w:rsid w:val="000735EE"/>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ystgitter-fremhvningsfarve5">
    <w:name w:val="Light Grid Accent 5"/>
    <w:basedOn w:val="Tabel-Normal"/>
    <w:uiPriority w:val="62"/>
    <w:rsid w:val="000735E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ystgitter-fremhvningsfarve6">
    <w:name w:val="Light Grid Accent 6"/>
    <w:basedOn w:val="Tabel-Normal"/>
    <w:uiPriority w:val="62"/>
    <w:rsid w:val="000735EE"/>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ystgitter-markeringsfarve11">
    <w:name w:val="Lyst gitter - markeringsfarve 11"/>
    <w:basedOn w:val="Tabel-Normal"/>
    <w:uiPriority w:val="62"/>
    <w:semiHidden/>
    <w:rsid w:val="000735E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ystgitter-markeringsfarve12">
    <w:name w:val="Lyst gitter - markeringsfarve 12"/>
    <w:basedOn w:val="Tabel-Normal"/>
    <w:uiPriority w:val="62"/>
    <w:rsid w:val="000735E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ystgitter1">
    <w:name w:val="Lyst gitter1"/>
    <w:basedOn w:val="Tabel-Normal"/>
    <w:uiPriority w:val="62"/>
    <w:semiHidden/>
    <w:rsid w:val="000735E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ystgitter2">
    <w:name w:val="Lyst gitter2"/>
    <w:basedOn w:val="Tabel-Normal"/>
    <w:uiPriority w:val="62"/>
    <w:rsid w:val="000735EE"/>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Makrotekst">
    <w:name w:val="macro"/>
    <w:link w:val="MakrotekstTegn"/>
    <w:rsid w:val="000735EE"/>
    <w:pPr>
      <w:tabs>
        <w:tab w:val="left" w:pos="480"/>
        <w:tab w:val="left" w:pos="960"/>
        <w:tab w:val="left" w:pos="1440"/>
        <w:tab w:val="left" w:pos="1920"/>
        <w:tab w:val="left" w:pos="2400"/>
        <w:tab w:val="left" w:pos="2880"/>
        <w:tab w:val="left" w:pos="3360"/>
        <w:tab w:val="left" w:pos="3840"/>
        <w:tab w:val="left" w:pos="4320"/>
      </w:tabs>
    </w:pPr>
    <w:rPr>
      <w:rFonts w:cs="Courier New"/>
      <w:lang w:eastAsia="en-US"/>
    </w:rPr>
  </w:style>
  <w:style w:type="character" w:customStyle="1" w:styleId="MakrotekstTegn">
    <w:name w:val="Makrotekst Tegn"/>
    <w:basedOn w:val="Standardskrifttypeiafsnit"/>
    <w:link w:val="Makrotekst"/>
    <w:rsid w:val="000735EE"/>
    <w:rPr>
      <w:rFonts w:cs="Courier New"/>
      <w:lang w:val="da-DK" w:eastAsia="en-US"/>
    </w:rPr>
  </w:style>
  <w:style w:type="paragraph" w:customStyle="1" w:styleId="MappeforsideTitel-linje1">
    <w:name w:val="Mappeforside Titel-linje 1"/>
    <w:basedOn w:val="Titel"/>
    <w:next w:val="Normal"/>
    <w:rsid w:val="000735EE"/>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Normal"/>
    <w:rsid w:val="000735EE"/>
    <w:rPr>
      <w:color w:val="C6C6C6"/>
    </w:rPr>
  </w:style>
  <w:style w:type="paragraph" w:customStyle="1" w:styleId="MappeforsideTitel-linje3">
    <w:name w:val="Mappeforside Titel-linje 3"/>
    <w:basedOn w:val="MappeforsideTitel-linje1"/>
    <w:next w:val="Brdtekst"/>
    <w:rsid w:val="000735EE"/>
    <w:rPr>
      <w:color w:val="8BAF2E"/>
    </w:rPr>
  </w:style>
  <w:style w:type="paragraph" w:customStyle="1" w:styleId="Margentekst">
    <w:name w:val="Margentekst"/>
    <w:basedOn w:val="Brdtekst"/>
    <w:rsid w:val="000735EE"/>
    <w:pPr>
      <w:framePr w:w="1701" w:hSpace="142" w:vSpace="142" w:wrap="around" w:vAnchor="text" w:hAnchor="page" w:xAlign="outside" w:y="1"/>
    </w:pPr>
    <w:rPr>
      <w:lang w:eastAsia="da-DK"/>
    </w:rPr>
  </w:style>
  <w:style w:type="paragraph" w:styleId="Markeringsbobletekst">
    <w:name w:val="Balloon Text"/>
    <w:basedOn w:val="Normal"/>
    <w:link w:val="MarkeringsbobletekstTegn"/>
    <w:rsid w:val="000735EE"/>
    <w:rPr>
      <w:rFonts w:ascii="Verdana" w:eastAsia="Times New Roman" w:hAnsi="Verdana" w:cs="Times New Roman"/>
      <w:kern w:val="20"/>
      <w:sz w:val="20"/>
      <w:szCs w:val="24"/>
    </w:rPr>
  </w:style>
  <w:style w:type="character" w:customStyle="1" w:styleId="MarkeringsbobletekstTegn">
    <w:name w:val="Markeringsbobletekst Tegn"/>
    <w:basedOn w:val="Standardskrifttypeiafsnit"/>
    <w:link w:val="Markeringsbobletekst"/>
    <w:rsid w:val="000735EE"/>
    <w:rPr>
      <w:kern w:val="20"/>
      <w:szCs w:val="24"/>
      <w:lang w:val="da-DK" w:eastAsia="en-US"/>
    </w:rPr>
  </w:style>
  <w:style w:type="table" w:styleId="Mediumgitter1-fremhvningsfarve1">
    <w:name w:val="Medium Grid 1 Accent 1"/>
    <w:basedOn w:val="Tabel-Normal"/>
    <w:uiPriority w:val="67"/>
    <w:rsid w:val="000735E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itter1-fremhvningsfarve2">
    <w:name w:val="Medium Grid 1 Accent 2"/>
    <w:basedOn w:val="Tabel-Normal"/>
    <w:uiPriority w:val="67"/>
    <w:rsid w:val="000735E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itter1-fremhvningsfarve3">
    <w:name w:val="Medium Grid 1 Accent 3"/>
    <w:basedOn w:val="Tabel-Normal"/>
    <w:uiPriority w:val="67"/>
    <w:rsid w:val="000735E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itter1-fremhvningsfarve4">
    <w:name w:val="Medium Grid 1 Accent 4"/>
    <w:basedOn w:val="Tabel-Normal"/>
    <w:uiPriority w:val="67"/>
    <w:rsid w:val="000735E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itter1-fremhvningsfarve5">
    <w:name w:val="Medium Grid 1 Accent 5"/>
    <w:basedOn w:val="Tabel-Normal"/>
    <w:uiPriority w:val="67"/>
    <w:rsid w:val="000735E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itter1-fremhvningsfarve6">
    <w:name w:val="Medium Grid 1 Accent 6"/>
    <w:basedOn w:val="Tabel-Normal"/>
    <w:uiPriority w:val="67"/>
    <w:rsid w:val="000735E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itter11">
    <w:name w:val="Medium gitter 11"/>
    <w:basedOn w:val="Tabel-Normal"/>
    <w:uiPriority w:val="67"/>
    <w:semiHidden/>
    <w:rsid w:val="000735E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itter12">
    <w:name w:val="Medium gitter 12"/>
    <w:basedOn w:val="Tabel-Normal"/>
    <w:uiPriority w:val="67"/>
    <w:rsid w:val="000735E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itter2-fremhvningsfarve1">
    <w:name w:val="Medium Grid 2 Accent 1"/>
    <w:basedOn w:val="Tabel-Normal"/>
    <w:uiPriority w:val="68"/>
    <w:rsid w:val="000735E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itter2-fremhvningsfarve2">
    <w:name w:val="Medium Grid 2 Accent 2"/>
    <w:basedOn w:val="Tabel-Normal"/>
    <w:uiPriority w:val="68"/>
    <w:rsid w:val="000735E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itter2-fremhvningsfarve3">
    <w:name w:val="Medium Grid 2 Accent 3"/>
    <w:basedOn w:val="Tabel-Normal"/>
    <w:uiPriority w:val="68"/>
    <w:rsid w:val="000735E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itter2-fremhvningsfarve4">
    <w:name w:val="Medium Grid 2 Accent 4"/>
    <w:basedOn w:val="Tabel-Normal"/>
    <w:uiPriority w:val="68"/>
    <w:rsid w:val="000735E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itter2-fremhvningsfarve5">
    <w:name w:val="Medium Grid 2 Accent 5"/>
    <w:basedOn w:val="Tabel-Normal"/>
    <w:uiPriority w:val="68"/>
    <w:rsid w:val="000735E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itter2-fremhvningsfarve6">
    <w:name w:val="Medium Grid 2 Accent 6"/>
    <w:basedOn w:val="Tabel-Normal"/>
    <w:uiPriority w:val="68"/>
    <w:rsid w:val="000735E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itter21">
    <w:name w:val="Medium gitter 21"/>
    <w:basedOn w:val="Tabel-Normal"/>
    <w:uiPriority w:val="68"/>
    <w:semiHidden/>
    <w:rsid w:val="000735E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itter22">
    <w:name w:val="Medium gitter 22"/>
    <w:basedOn w:val="Tabel-Normal"/>
    <w:uiPriority w:val="68"/>
    <w:rsid w:val="000735E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itter3-fremhvningsfarve1">
    <w:name w:val="Medium Grid 3 Accent 1"/>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itter3-fremhvningsfarve2">
    <w:name w:val="Medium Grid 3 Accent 2"/>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itter3-fremhvningsfarve3">
    <w:name w:val="Medium Grid 3 Accent 3"/>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itter3-fremhvningsfarve4">
    <w:name w:val="Medium Grid 3 Accent 4"/>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itter3-fremhvningsfarve5">
    <w:name w:val="Medium Grid 3 Accent 5"/>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itter3-fremhvningsfarve6">
    <w:name w:val="Medium Grid 3 Accent 6"/>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gitter31">
    <w:name w:val="Medium gitter 31"/>
    <w:basedOn w:val="Tabel-Normal"/>
    <w:uiPriority w:val="69"/>
    <w:semiHidden/>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itter32">
    <w:name w:val="Medium gitter 32"/>
    <w:basedOn w:val="Tabel-Normal"/>
    <w:uiPriority w:val="69"/>
    <w:rsid w:val="000735E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e1-fremhvningsfarve2">
    <w:name w:val="Medium List 1 Accent 2"/>
    <w:basedOn w:val="Tabel-Normal"/>
    <w:uiPriority w:val="65"/>
    <w:rsid w:val="000735EE"/>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e1-fremhvningsfarve3">
    <w:name w:val="Medium List 1 Accent 3"/>
    <w:basedOn w:val="Tabel-Normal"/>
    <w:uiPriority w:val="65"/>
    <w:rsid w:val="000735EE"/>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e1-fremhvningsfarve4">
    <w:name w:val="Medium List 1 Accent 4"/>
    <w:basedOn w:val="Tabel-Normal"/>
    <w:uiPriority w:val="65"/>
    <w:rsid w:val="000735EE"/>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e1-fremhvningsfarve5">
    <w:name w:val="Medium List 1 Accent 5"/>
    <w:basedOn w:val="Tabel-Normal"/>
    <w:uiPriority w:val="65"/>
    <w:rsid w:val="000735EE"/>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e1-fremhvningsfarve6">
    <w:name w:val="Medium List 1 Accent 6"/>
    <w:basedOn w:val="Tabel-Normal"/>
    <w:uiPriority w:val="65"/>
    <w:rsid w:val="000735EE"/>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e1-markeringsfarve11">
    <w:name w:val="Medium liste 1 - markeringsfarve 11"/>
    <w:basedOn w:val="Tabel-Normal"/>
    <w:uiPriority w:val="65"/>
    <w:semiHidden/>
    <w:rsid w:val="000735EE"/>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e1-markeringsfarve12">
    <w:name w:val="Medium liste 1 - markeringsfarve 12"/>
    <w:basedOn w:val="Tabel-Normal"/>
    <w:uiPriority w:val="65"/>
    <w:rsid w:val="000735EE"/>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e11">
    <w:name w:val="Medium liste 11"/>
    <w:basedOn w:val="Tabel-Normal"/>
    <w:uiPriority w:val="65"/>
    <w:semiHidden/>
    <w:rsid w:val="000735E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e12">
    <w:name w:val="Medium liste 12"/>
    <w:basedOn w:val="Tabel-Normal"/>
    <w:uiPriority w:val="65"/>
    <w:rsid w:val="000735EE"/>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e2-fremhvningsfarve1">
    <w:name w:val="Medium List 2 Accent 1"/>
    <w:basedOn w:val="Tabel-Normal"/>
    <w:uiPriority w:val="66"/>
    <w:rsid w:val="000735EE"/>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e2-fremhvningsfarve2">
    <w:name w:val="Medium List 2 Accent 2"/>
    <w:basedOn w:val="Tabel-Normal"/>
    <w:uiPriority w:val="66"/>
    <w:rsid w:val="000735EE"/>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e2-fremhvningsfarve3">
    <w:name w:val="Medium List 2 Accent 3"/>
    <w:basedOn w:val="Tabel-Normal"/>
    <w:uiPriority w:val="66"/>
    <w:rsid w:val="000735EE"/>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e2-fremhvningsfarve4">
    <w:name w:val="Medium List 2 Accent 4"/>
    <w:basedOn w:val="Tabel-Normal"/>
    <w:uiPriority w:val="66"/>
    <w:rsid w:val="000735EE"/>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e2-fremhvningsfarve5">
    <w:name w:val="Medium List 2 Accent 5"/>
    <w:basedOn w:val="Tabel-Normal"/>
    <w:uiPriority w:val="66"/>
    <w:rsid w:val="000735EE"/>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e2-fremhvningsfarve6">
    <w:name w:val="Medium List 2 Accent 6"/>
    <w:basedOn w:val="Tabel-Normal"/>
    <w:uiPriority w:val="66"/>
    <w:rsid w:val="000735EE"/>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e21">
    <w:name w:val="Medium liste 21"/>
    <w:basedOn w:val="Tabel-Normal"/>
    <w:uiPriority w:val="66"/>
    <w:semiHidden/>
    <w:rsid w:val="000735E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e22">
    <w:name w:val="Medium liste 22"/>
    <w:basedOn w:val="Tabel-Normal"/>
    <w:uiPriority w:val="66"/>
    <w:rsid w:val="000735E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kygge1-fremhvningsfarve2">
    <w:name w:val="Medium Shading 1 Accent 2"/>
    <w:basedOn w:val="Tabel-Normal"/>
    <w:uiPriority w:val="63"/>
    <w:rsid w:val="000735EE"/>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0735EE"/>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0735EE"/>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0735E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0735EE"/>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0735E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kygge1-markeringsfarve12">
    <w:name w:val="Medium skygge 1 - markeringsfarve 12"/>
    <w:basedOn w:val="Tabel-Normal"/>
    <w:uiPriority w:val="63"/>
    <w:rsid w:val="000735E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0735E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kygge12">
    <w:name w:val="Medium skygge 12"/>
    <w:basedOn w:val="Tabel-Normal"/>
    <w:uiPriority w:val="63"/>
    <w:rsid w:val="000735EE"/>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kygge2-fremhvningsfarve2">
    <w:name w:val="Medium Shading 2 Accent 2"/>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2">
    <w:name w:val="Medium skygge 2 - markeringsfarve 12"/>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0735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rsid w:val="000735EE"/>
    <w:pPr>
      <w:framePr w:w="7920" w:h="1980" w:hRule="exact" w:hSpace="141" w:wrap="auto" w:hAnchor="page" w:xAlign="center" w:yAlign="bottom"/>
    </w:pPr>
    <w:rPr>
      <w:rFonts w:ascii="Verdana" w:eastAsia="Times New Roman" w:hAnsi="Verdana" w:cs="Times New Roman"/>
      <w:kern w:val="20"/>
      <w:sz w:val="20"/>
      <w:szCs w:val="24"/>
    </w:rPr>
  </w:style>
  <w:style w:type="table" w:styleId="Mrkliste-fremhvningsfarve1">
    <w:name w:val="Dark List Accent 1"/>
    <w:basedOn w:val="Tabel-Normal"/>
    <w:uiPriority w:val="70"/>
    <w:rsid w:val="000735EE"/>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rkliste-fremhvningsfarve2">
    <w:name w:val="Dark List Accent 2"/>
    <w:basedOn w:val="Tabel-Normal"/>
    <w:uiPriority w:val="70"/>
    <w:rsid w:val="000735EE"/>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Mrkliste-fremhvningsfarve3">
    <w:name w:val="Dark List Accent 3"/>
    <w:basedOn w:val="Tabel-Normal"/>
    <w:uiPriority w:val="70"/>
    <w:rsid w:val="000735EE"/>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Mrkliste-fremhvningsfarve4">
    <w:name w:val="Dark List Accent 4"/>
    <w:basedOn w:val="Tabel-Normal"/>
    <w:uiPriority w:val="70"/>
    <w:rsid w:val="000735EE"/>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Mrkliste-fremhvningsfarve5">
    <w:name w:val="Dark List Accent 5"/>
    <w:basedOn w:val="Tabel-Normal"/>
    <w:uiPriority w:val="70"/>
    <w:rsid w:val="000735EE"/>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Mrkliste-fremhvningsfarve6">
    <w:name w:val="Dark List Accent 6"/>
    <w:basedOn w:val="Tabel-Normal"/>
    <w:uiPriority w:val="70"/>
    <w:rsid w:val="000735EE"/>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Mrkliste1">
    <w:name w:val="Mørk liste1"/>
    <w:basedOn w:val="Tabel-Normal"/>
    <w:uiPriority w:val="70"/>
    <w:semiHidden/>
    <w:rsid w:val="000735E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rkliste2">
    <w:name w:val="Mørk liste2"/>
    <w:basedOn w:val="Tabel-Normal"/>
    <w:uiPriority w:val="70"/>
    <w:rsid w:val="000735EE"/>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NormalWeb">
    <w:name w:val="Normal (Web)"/>
    <w:basedOn w:val="Normal"/>
    <w:rsid w:val="000735EE"/>
    <w:rPr>
      <w:rFonts w:ascii="Verdana" w:eastAsia="Times New Roman" w:hAnsi="Verdana" w:cs="Times New Roman"/>
      <w:kern w:val="20"/>
      <w:sz w:val="20"/>
      <w:szCs w:val="24"/>
    </w:rPr>
  </w:style>
  <w:style w:type="paragraph" w:styleId="Normalindrykning">
    <w:name w:val="Normal Indent"/>
    <w:basedOn w:val="Normal"/>
    <w:rsid w:val="000735EE"/>
    <w:rPr>
      <w:rFonts w:ascii="Verdana" w:eastAsia="Times New Roman" w:hAnsi="Verdana" w:cs="Times New Roman"/>
      <w:kern w:val="20"/>
      <w:sz w:val="20"/>
      <w:szCs w:val="24"/>
    </w:rPr>
  </w:style>
  <w:style w:type="paragraph" w:styleId="Noteoverskrift">
    <w:name w:val="Note Heading"/>
    <w:basedOn w:val="Normal"/>
    <w:next w:val="Normal"/>
    <w:link w:val="NoteoverskriftTegn"/>
    <w:rsid w:val="000735EE"/>
    <w:rPr>
      <w:rFonts w:ascii="Verdana" w:eastAsia="Times New Roman" w:hAnsi="Verdana" w:cs="Times New Roman"/>
      <w:kern w:val="20"/>
      <w:sz w:val="20"/>
      <w:szCs w:val="24"/>
    </w:rPr>
  </w:style>
  <w:style w:type="character" w:customStyle="1" w:styleId="NoteoverskriftTegn">
    <w:name w:val="Noteoverskrift Tegn"/>
    <w:basedOn w:val="Standardskrifttypeiafsnit"/>
    <w:link w:val="Noteoverskrift"/>
    <w:rsid w:val="000735EE"/>
    <w:rPr>
      <w:kern w:val="20"/>
      <w:szCs w:val="24"/>
      <w:lang w:val="da-DK" w:eastAsia="en-US"/>
    </w:rPr>
  </w:style>
  <w:style w:type="paragraph" w:styleId="Liste">
    <w:name w:val="List"/>
    <w:basedOn w:val="Normal"/>
    <w:rsid w:val="000735EE"/>
    <w:rPr>
      <w:rFonts w:ascii="Verdana" w:eastAsia="Times New Roman" w:hAnsi="Verdana" w:cs="Times New Roman"/>
      <w:kern w:val="20"/>
      <w:sz w:val="20"/>
      <w:szCs w:val="24"/>
    </w:rPr>
  </w:style>
  <w:style w:type="paragraph" w:styleId="Opstilling-forts">
    <w:name w:val="List Continue"/>
    <w:basedOn w:val="Normal"/>
    <w:rsid w:val="000735EE"/>
    <w:pPr>
      <w:spacing w:after="180"/>
      <w:ind w:left="284"/>
    </w:pPr>
    <w:rPr>
      <w:rFonts w:ascii="Verdana" w:eastAsia="Times New Roman" w:hAnsi="Verdana" w:cs="Times New Roman"/>
      <w:kern w:val="20"/>
      <w:sz w:val="20"/>
      <w:szCs w:val="24"/>
    </w:rPr>
  </w:style>
  <w:style w:type="paragraph" w:styleId="Opstilling-forts2">
    <w:name w:val="List Continue 2"/>
    <w:basedOn w:val="Normal"/>
    <w:rsid w:val="000735EE"/>
    <w:pPr>
      <w:spacing w:after="180"/>
      <w:ind w:left="567"/>
    </w:pPr>
    <w:rPr>
      <w:rFonts w:ascii="Verdana" w:eastAsia="Times New Roman" w:hAnsi="Verdana" w:cs="Times New Roman"/>
      <w:kern w:val="20"/>
      <w:sz w:val="20"/>
      <w:szCs w:val="24"/>
    </w:rPr>
  </w:style>
  <w:style w:type="paragraph" w:styleId="Opstilling-forts3">
    <w:name w:val="List Continue 3"/>
    <w:basedOn w:val="Normal"/>
    <w:rsid w:val="000735EE"/>
    <w:pPr>
      <w:spacing w:after="180"/>
      <w:ind w:left="851"/>
    </w:pPr>
    <w:rPr>
      <w:rFonts w:ascii="Verdana" w:eastAsia="Times New Roman" w:hAnsi="Verdana" w:cs="Times New Roman"/>
      <w:kern w:val="20"/>
      <w:sz w:val="20"/>
      <w:szCs w:val="24"/>
    </w:rPr>
  </w:style>
  <w:style w:type="paragraph" w:styleId="Opstilling-forts4">
    <w:name w:val="List Continue 4"/>
    <w:basedOn w:val="Normal"/>
    <w:rsid w:val="000735EE"/>
    <w:pPr>
      <w:spacing w:after="180"/>
      <w:ind w:left="1134"/>
    </w:pPr>
    <w:rPr>
      <w:rFonts w:ascii="Verdana" w:eastAsia="Times New Roman" w:hAnsi="Verdana" w:cs="Times New Roman"/>
      <w:kern w:val="20"/>
      <w:sz w:val="20"/>
      <w:szCs w:val="24"/>
    </w:rPr>
  </w:style>
  <w:style w:type="paragraph" w:styleId="Opstilling-forts5">
    <w:name w:val="List Continue 5"/>
    <w:basedOn w:val="Normal"/>
    <w:rsid w:val="000735EE"/>
    <w:pPr>
      <w:spacing w:after="180"/>
      <w:ind w:left="1418"/>
    </w:pPr>
    <w:rPr>
      <w:rFonts w:ascii="Verdana" w:eastAsia="Times New Roman" w:hAnsi="Verdana" w:cs="Times New Roman"/>
      <w:kern w:val="20"/>
      <w:sz w:val="20"/>
      <w:szCs w:val="24"/>
    </w:rPr>
  </w:style>
  <w:style w:type="paragraph" w:styleId="Opstilling-punkttegn">
    <w:name w:val="List Bullet"/>
    <w:basedOn w:val="Normal"/>
    <w:qFormat/>
    <w:rsid w:val="000735EE"/>
    <w:pPr>
      <w:numPr>
        <w:numId w:val="13"/>
      </w:numPr>
      <w:spacing w:after="180" w:line="240" w:lineRule="exact"/>
    </w:pPr>
    <w:rPr>
      <w:rFonts w:ascii="Verdana" w:eastAsia="Times New Roman" w:hAnsi="Verdana" w:cs="Times New Roman"/>
      <w:sz w:val="20"/>
      <w:szCs w:val="24"/>
      <w:lang w:eastAsia="da-DK"/>
    </w:rPr>
  </w:style>
  <w:style w:type="paragraph" w:styleId="Opstilling-punkttegn2">
    <w:name w:val="List Bullet 2"/>
    <w:basedOn w:val="Opstilling-punkttegn"/>
    <w:rsid w:val="000735EE"/>
    <w:pPr>
      <w:numPr>
        <w:ilvl w:val="1"/>
      </w:numPr>
    </w:pPr>
  </w:style>
  <w:style w:type="paragraph" w:styleId="Opstilling-punkttegn3">
    <w:name w:val="List Bullet 3"/>
    <w:basedOn w:val="Opstilling-punkttegn"/>
    <w:rsid w:val="000735EE"/>
    <w:pPr>
      <w:numPr>
        <w:ilvl w:val="2"/>
      </w:numPr>
    </w:pPr>
  </w:style>
  <w:style w:type="paragraph" w:styleId="Opstilling-punkttegn4">
    <w:name w:val="List Bullet 4"/>
    <w:basedOn w:val="Opstilling-punkttegn"/>
    <w:rsid w:val="000735EE"/>
    <w:pPr>
      <w:numPr>
        <w:ilvl w:val="3"/>
      </w:numPr>
    </w:pPr>
  </w:style>
  <w:style w:type="paragraph" w:styleId="Opstilling-punkttegn5">
    <w:name w:val="List Bullet 5"/>
    <w:basedOn w:val="Opstilling-punkttegn"/>
    <w:rsid w:val="000735EE"/>
    <w:pPr>
      <w:numPr>
        <w:ilvl w:val="4"/>
      </w:numPr>
    </w:pPr>
  </w:style>
  <w:style w:type="paragraph" w:styleId="Opstilling-talellerbogst">
    <w:name w:val="List Number"/>
    <w:basedOn w:val="Normal"/>
    <w:qFormat/>
    <w:rsid w:val="000735EE"/>
    <w:pPr>
      <w:numPr>
        <w:numId w:val="14"/>
      </w:numPr>
      <w:spacing w:after="180"/>
    </w:pPr>
    <w:rPr>
      <w:rFonts w:ascii="Verdana" w:eastAsia="Times New Roman" w:hAnsi="Verdana" w:cs="Times New Roman"/>
      <w:kern w:val="20"/>
      <w:sz w:val="20"/>
      <w:szCs w:val="24"/>
    </w:rPr>
  </w:style>
  <w:style w:type="paragraph" w:styleId="Opstilling-talellerbogst2">
    <w:name w:val="List Number 2"/>
    <w:basedOn w:val="Brdtekst"/>
    <w:rsid w:val="000735EE"/>
    <w:pPr>
      <w:numPr>
        <w:ilvl w:val="1"/>
        <w:numId w:val="14"/>
      </w:numPr>
      <w:tabs>
        <w:tab w:val="clear" w:pos="283"/>
        <w:tab w:val="clear" w:pos="850"/>
        <w:tab w:val="clear" w:pos="1134"/>
      </w:tabs>
    </w:pPr>
  </w:style>
  <w:style w:type="paragraph" w:styleId="Opstilling-talellerbogst3">
    <w:name w:val="List Number 3"/>
    <w:basedOn w:val="Brdtekst"/>
    <w:rsid w:val="000735EE"/>
    <w:pPr>
      <w:numPr>
        <w:ilvl w:val="2"/>
        <w:numId w:val="14"/>
      </w:numPr>
      <w:tabs>
        <w:tab w:val="clear" w:pos="283"/>
        <w:tab w:val="clear" w:pos="567"/>
        <w:tab w:val="clear" w:pos="1134"/>
      </w:tabs>
    </w:pPr>
  </w:style>
  <w:style w:type="paragraph" w:styleId="Opstilling-talellerbogst4">
    <w:name w:val="List Number 4"/>
    <w:basedOn w:val="Brdtekst"/>
    <w:rsid w:val="000735EE"/>
    <w:pPr>
      <w:numPr>
        <w:ilvl w:val="3"/>
        <w:numId w:val="14"/>
      </w:numPr>
      <w:tabs>
        <w:tab w:val="clear" w:pos="283"/>
        <w:tab w:val="clear" w:pos="567"/>
        <w:tab w:val="clear" w:pos="850"/>
      </w:tabs>
    </w:pPr>
  </w:style>
  <w:style w:type="paragraph" w:styleId="Opstilling-talellerbogst5">
    <w:name w:val="List Number 5"/>
    <w:basedOn w:val="Brdtekst"/>
    <w:rsid w:val="000735EE"/>
    <w:pPr>
      <w:numPr>
        <w:ilvl w:val="4"/>
        <w:numId w:val="14"/>
      </w:numPr>
      <w:tabs>
        <w:tab w:val="clear" w:pos="283"/>
        <w:tab w:val="clear" w:pos="567"/>
        <w:tab w:val="clear" w:pos="850"/>
        <w:tab w:val="clear" w:pos="1134"/>
      </w:tabs>
    </w:pPr>
  </w:style>
  <w:style w:type="paragraph" w:styleId="Liste2">
    <w:name w:val="List 2"/>
    <w:basedOn w:val="Normal"/>
    <w:rsid w:val="000735EE"/>
    <w:rPr>
      <w:rFonts w:ascii="Verdana" w:eastAsia="Times New Roman" w:hAnsi="Verdana" w:cs="Times New Roman"/>
      <w:kern w:val="20"/>
      <w:sz w:val="20"/>
      <w:szCs w:val="24"/>
    </w:rPr>
  </w:style>
  <w:style w:type="paragraph" w:styleId="Liste3">
    <w:name w:val="List 3"/>
    <w:basedOn w:val="Normal"/>
    <w:rsid w:val="000735EE"/>
    <w:rPr>
      <w:rFonts w:ascii="Verdana" w:eastAsia="Times New Roman" w:hAnsi="Verdana" w:cs="Times New Roman"/>
      <w:kern w:val="20"/>
      <w:sz w:val="20"/>
      <w:szCs w:val="24"/>
    </w:rPr>
  </w:style>
  <w:style w:type="paragraph" w:styleId="Liste4">
    <w:name w:val="List 4"/>
    <w:basedOn w:val="Normal"/>
    <w:rsid w:val="000735EE"/>
    <w:rPr>
      <w:rFonts w:ascii="Verdana" w:eastAsia="Times New Roman" w:hAnsi="Verdana" w:cs="Times New Roman"/>
      <w:kern w:val="20"/>
      <w:sz w:val="20"/>
      <w:szCs w:val="24"/>
    </w:rPr>
  </w:style>
  <w:style w:type="paragraph" w:styleId="Liste5">
    <w:name w:val="List 5"/>
    <w:basedOn w:val="Normal"/>
    <w:rsid w:val="000735EE"/>
    <w:rPr>
      <w:rFonts w:ascii="Verdana" w:eastAsia="Times New Roman" w:hAnsi="Verdana" w:cs="Times New Roman"/>
      <w:kern w:val="20"/>
      <w:sz w:val="20"/>
      <w:szCs w:val="24"/>
    </w:rPr>
  </w:style>
  <w:style w:type="paragraph" w:styleId="Overskrift">
    <w:name w:val="TOC Heading"/>
    <w:basedOn w:val="Titel"/>
    <w:next w:val="Brdtekst"/>
    <w:uiPriority w:val="39"/>
    <w:qFormat/>
    <w:rsid w:val="00A7621F"/>
    <w:pPr>
      <w:pageBreakBefore w:val="0"/>
      <w:spacing w:before="360" w:after="360"/>
    </w:pPr>
    <w:rPr>
      <w:bCs/>
      <w:sz w:val="20"/>
      <w:szCs w:val="28"/>
    </w:rPr>
  </w:style>
  <w:style w:type="paragraph" w:customStyle="1" w:styleId="Overskriftfed">
    <w:name w:val="Overskrift fed"/>
    <w:basedOn w:val="Brdtekst"/>
    <w:next w:val="Brdtekst"/>
    <w:semiHidden/>
    <w:rsid w:val="000735EE"/>
    <w:pPr>
      <w:keepNext/>
      <w:spacing w:before="400"/>
    </w:pPr>
    <w:rPr>
      <w:b/>
    </w:rPr>
  </w:style>
  <w:style w:type="character" w:styleId="Pladsholdertekst">
    <w:name w:val="Placeholder Text"/>
    <w:basedOn w:val="Standardskrifttypeiafsnit"/>
    <w:uiPriority w:val="99"/>
    <w:semiHidden/>
    <w:rsid w:val="000735EE"/>
    <w:rPr>
      <w:color w:val="808080"/>
      <w:lang w:val="da-DK"/>
    </w:rPr>
  </w:style>
  <w:style w:type="paragraph" w:styleId="Sidefod">
    <w:name w:val="footer"/>
    <w:basedOn w:val="Brdtekst"/>
    <w:link w:val="SidefodTegn"/>
    <w:rsid w:val="000735EE"/>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0735EE"/>
    <w:rPr>
      <w:noProof/>
      <w:kern w:val="20"/>
      <w:sz w:val="14"/>
      <w:szCs w:val="24"/>
      <w:lang w:val="da-DK" w:eastAsia="en-US"/>
    </w:rPr>
  </w:style>
  <w:style w:type="paragraph" w:customStyle="1" w:styleId="Sidefod-metahjre">
    <w:name w:val="Sidefod - meta højre"/>
    <w:basedOn w:val="Sidefod"/>
    <w:semiHidden/>
    <w:rsid w:val="000735EE"/>
    <w:pPr>
      <w:framePr w:w="5557" w:h="1304" w:hRule="exact" w:wrap="around" w:vAnchor="page" w:hAnchor="page" w:xAlign="right" w:yAlign="bottom" w:anchorLock="1"/>
      <w:pBdr>
        <w:top w:val="none" w:sz="0" w:space="0" w:color="auto"/>
      </w:pBdr>
      <w:ind w:right="454"/>
      <w:jc w:val="right"/>
    </w:pPr>
  </w:style>
  <w:style w:type="paragraph" w:customStyle="1" w:styleId="Sidefod-metavenstre">
    <w:name w:val="Sidefod - meta venstre"/>
    <w:basedOn w:val="Sidefod"/>
    <w:semiHidden/>
    <w:rsid w:val="00EF7414"/>
    <w:pPr>
      <w:framePr w:w="5557" w:h="1304" w:hRule="exact" w:wrap="around" w:vAnchor="page" w:hAnchor="margin" w:yAlign="bottom" w:anchorLock="1"/>
      <w:pBdr>
        <w:top w:val="none" w:sz="0" w:space="0" w:color="auto"/>
      </w:pBdr>
      <w:ind w:right="0"/>
    </w:pPr>
  </w:style>
  <w:style w:type="paragraph" w:customStyle="1" w:styleId="Sidehoved-metavenstre">
    <w:name w:val="Sidehoved - meta venstre"/>
    <w:basedOn w:val="Sidehoved"/>
    <w:rsid w:val="000735EE"/>
    <w:pPr>
      <w:framePr w:w="3686" w:h="851" w:hRule="exact" w:wrap="around" w:vAnchor="page" w:hAnchor="margin" w:y="455"/>
      <w:pBdr>
        <w:bottom w:val="none" w:sz="0" w:space="0" w:color="auto"/>
      </w:pBdr>
      <w:ind w:right="0"/>
    </w:pPr>
  </w:style>
  <w:style w:type="character" w:styleId="Sidetal">
    <w:name w:val="page number"/>
    <w:basedOn w:val="Standardskrifttypeiafsnit"/>
    <w:rsid w:val="000735EE"/>
    <w:rPr>
      <w:sz w:val="18"/>
      <w:lang w:val="da-DK"/>
    </w:rPr>
  </w:style>
  <w:style w:type="paragraph" w:customStyle="1" w:styleId="Skrm">
    <w:name w:val="Skærm"/>
    <w:basedOn w:val="Brdtekst"/>
    <w:rsid w:val="000735EE"/>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Normal"/>
    <w:link w:val="SluthilsenTegn"/>
    <w:rsid w:val="000735EE"/>
    <w:pPr>
      <w:keepNext/>
      <w:keepLines/>
      <w:tabs>
        <w:tab w:val="left" w:pos="283"/>
        <w:tab w:val="left" w:pos="567"/>
        <w:tab w:val="left" w:pos="850"/>
        <w:tab w:val="left" w:pos="1134"/>
      </w:tabs>
      <w:spacing w:before="480" w:line="360" w:lineRule="auto"/>
    </w:pPr>
    <w:rPr>
      <w:rFonts w:ascii="Verdana" w:eastAsia="Times New Roman" w:hAnsi="Verdana" w:cs="Times New Roman"/>
      <w:kern w:val="20"/>
      <w:sz w:val="20"/>
      <w:szCs w:val="24"/>
    </w:rPr>
  </w:style>
  <w:style w:type="character" w:customStyle="1" w:styleId="SluthilsenTegn">
    <w:name w:val="Sluthilsen Tegn"/>
    <w:basedOn w:val="Standardskrifttypeiafsnit"/>
    <w:link w:val="Sluthilsen"/>
    <w:rsid w:val="000735EE"/>
    <w:rPr>
      <w:kern w:val="20"/>
      <w:szCs w:val="24"/>
      <w:lang w:val="da-DK" w:eastAsia="en-US"/>
    </w:rPr>
  </w:style>
  <w:style w:type="paragraph" w:styleId="Underskrift">
    <w:name w:val="Signature"/>
    <w:basedOn w:val="Brdtekst"/>
    <w:next w:val="Kopitil"/>
    <w:link w:val="UnderskriftTegn"/>
    <w:rsid w:val="000735EE"/>
    <w:pPr>
      <w:keepLines/>
      <w:spacing w:before="560" w:after="0" w:line="360" w:lineRule="auto"/>
    </w:pPr>
  </w:style>
  <w:style w:type="character" w:customStyle="1" w:styleId="UnderskriftTegn">
    <w:name w:val="Underskrift Tegn"/>
    <w:basedOn w:val="Standardskrifttypeiafsnit"/>
    <w:link w:val="Underskrift"/>
    <w:rsid w:val="000735EE"/>
    <w:rPr>
      <w:kern w:val="20"/>
      <w:szCs w:val="24"/>
      <w:lang w:val="da-DK" w:eastAsia="en-US"/>
    </w:rPr>
  </w:style>
  <w:style w:type="character" w:styleId="Slutnotehenvisning">
    <w:name w:val="endnote reference"/>
    <w:basedOn w:val="Standardskrifttypeiafsnit"/>
    <w:rsid w:val="000735EE"/>
    <w:rPr>
      <w:vertAlign w:val="superscript"/>
      <w:lang w:val="da-DK"/>
    </w:rPr>
  </w:style>
  <w:style w:type="paragraph" w:styleId="Slutnotetekst">
    <w:name w:val="endnote text"/>
    <w:basedOn w:val="Brdtekst"/>
    <w:link w:val="SlutnotetekstTegn"/>
    <w:rsid w:val="000735EE"/>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rsid w:val="000735EE"/>
    <w:rPr>
      <w:kern w:val="20"/>
      <w:sz w:val="16"/>
      <w:szCs w:val="24"/>
      <w:lang w:val="da-DK" w:eastAsia="en-US"/>
    </w:rPr>
  </w:style>
  <w:style w:type="paragraph" w:customStyle="1" w:styleId="Specielkommentar">
    <w:name w:val="Speciel kommentar"/>
    <w:basedOn w:val="Brdtekst"/>
    <w:next w:val="Brdtekst"/>
    <w:rsid w:val="000735EE"/>
    <w:pPr>
      <w:shd w:val="clear" w:color="auto" w:fill="DBE6E9"/>
    </w:pPr>
  </w:style>
  <w:style w:type="paragraph" w:styleId="Starthilsen">
    <w:name w:val="Salutation"/>
    <w:basedOn w:val="Brdtekst"/>
    <w:next w:val="Brdtekst"/>
    <w:link w:val="StarthilsenTegn"/>
    <w:rsid w:val="000735EE"/>
    <w:pPr>
      <w:keepNext/>
      <w:keepLines/>
      <w:spacing w:after="240"/>
    </w:pPr>
  </w:style>
  <w:style w:type="character" w:customStyle="1" w:styleId="StarthilsenTegn">
    <w:name w:val="Starthilsen Tegn"/>
    <w:basedOn w:val="Standardskrifttypeiafsnit"/>
    <w:link w:val="Starthilsen"/>
    <w:rsid w:val="000735EE"/>
    <w:rPr>
      <w:kern w:val="20"/>
      <w:szCs w:val="24"/>
      <w:lang w:val="da-DK" w:eastAsia="en-US"/>
    </w:rPr>
  </w:style>
  <w:style w:type="character" w:styleId="Strk">
    <w:name w:val="Strong"/>
    <w:basedOn w:val="Standardskrifttypeiafsnit"/>
    <w:qFormat/>
    <w:rsid w:val="000735EE"/>
    <w:rPr>
      <w:b w:val="0"/>
      <w:bCs w:val="0"/>
      <w:lang w:val="da-DK"/>
    </w:rPr>
  </w:style>
  <w:style w:type="paragraph" w:styleId="Strktcitat">
    <w:name w:val="Intense Quote"/>
    <w:basedOn w:val="Normal"/>
    <w:next w:val="Normal"/>
    <w:link w:val="StrktcitatTegn"/>
    <w:uiPriority w:val="30"/>
    <w:qFormat/>
    <w:rsid w:val="000735EE"/>
    <w:pPr>
      <w:pBdr>
        <w:bottom w:val="single" w:sz="4" w:space="4" w:color="4F81BD"/>
      </w:pBdr>
      <w:spacing w:before="200" w:after="280"/>
      <w:ind w:left="936" w:right="936"/>
    </w:pPr>
    <w:rPr>
      <w:rFonts w:ascii="Verdana" w:eastAsia="Times New Roman" w:hAnsi="Verdana" w:cs="Times New Roman"/>
      <w:b/>
      <w:bCs/>
      <w:i/>
      <w:iCs/>
      <w:color w:val="4F81BD"/>
      <w:kern w:val="20"/>
      <w:sz w:val="20"/>
      <w:szCs w:val="24"/>
    </w:rPr>
  </w:style>
  <w:style w:type="character" w:customStyle="1" w:styleId="StrktcitatTegn">
    <w:name w:val="Stærkt citat Tegn"/>
    <w:basedOn w:val="Standardskrifttypeiafsnit"/>
    <w:link w:val="Strktcitat"/>
    <w:uiPriority w:val="30"/>
    <w:rsid w:val="000735EE"/>
    <w:rPr>
      <w:b/>
      <w:bCs/>
      <w:i/>
      <w:iCs/>
      <w:color w:val="4F81BD"/>
      <w:kern w:val="20"/>
      <w:szCs w:val="24"/>
      <w:lang w:val="da-DK" w:eastAsia="en-US"/>
    </w:rPr>
  </w:style>
  <w:style w:type="character" w:styleId="Svagfremhvning">
    <w:name w:val="Subtle Emphasis"/>
    <w:basedOn w:val="Standardskrifttypeiafsnit"/>
    <w:uiPriority w:val="19"/>
    <w:qFormat/>
    <w:rsid w:val="000735EE"/>
    <w:rPr>
      <w:i/>
      <w:iCs/>
      <w:color w:val="808080"/>
      <w:lang w:val="da-DK"/>
    </w:rPr>
  </w:style>
  <w:style w:type="character" w:styleId="Svaghenvisning">
    <w:name w:val="Subtle Reference"/>
    <w:basedOn w:val="Standardskrifttypeiafsnit"/>
    <w:uiPriority w:val="31"/>
    <w:qFormat/>
    <w:rsid w:val="000735EE"/>
    <w:rPr>
      <w:smallCaps/>
      <w:color w:val="C0504D"/>
      <w:u w:val="single"/>
      <w:lang w:val="da-DK"/>
    </w:rPr>
  </w:style>
  <w:style w:type="paragraph" w:customStyle="1" w:styleId="Sdan">
    <w:name w:val="Sådan"/>
    <w:basedOn w:val="Brdtekst"/>
    <w:next w:val="Brdtekst"/>
    <w:rsid w:val="000735EE"/>
    <w:pPr>
      <w:keepNext/>
      <w:numPr>
        <w:numId w:val="15"/>
      </w:numPr>
      <w:spacing w:before="180"/>
    </w:pPr>
    <w:rPr>
      <w:b/>
      <w:sz w:val="18"/>
    </w:rPr>
  </w:style>
  <w:style w:type="paragraph" w:customStyle="1" w:styleId="Tabel">
    <w:name w:val="Tabel"/>
    <w:basedOn w:val="Brdtekst"/>
    <w:qFormat/>
    <w:rsid w:val="000735EE"/>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rsid w:val="000735EE"/>
    <w:rPr>
      <w:sz w:val="24"/>
      <w:szCs w:val="24"/>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rsid w:val="000735EE"/>
    <w:rPr>
      <w:sz w:val="24"/>
      <w:szCs w:val="24"/>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rsid w:val="000735EE"/>
    <w:rPr>
      <w:sz w:val="24"/>
      <w:szCs w:val="24"/>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0735EE"/>
    <w:rPr>
      <w:sz w:val="16"/>
      <w:szCs w:val="24"/>
      <w:lang w:eastAsia="en-US"/>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0735EE"/>
    <w:tblPr/>
    <w:tblStylePr w:type="firstRow">
      <w:rPr>
        <w:rFonts w:ascii="Tahoma" w:hAnsi="Tahom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rsid w:val="000735EE"/>
    <w:rPr>
      <w:sz w:val="24"/>
      <w:szCs w:val="24"/>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rsid w:val="000735EE"/>
    <w:rPr>
      <w:sz w:val="24"/>
      <w:szCs w:val="24"/>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rsid w:val="000735EE"/>
    <w:rPr>
      <w:sz w:val="24"/>
      <w:szCs w:val="24"/>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rsid w:val="000735EE"/>
    <w:rPr>
      <w:sz w:val="24"/>
      <w:szCs w:val="24"/>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rsid w:val="000735EE"/>
    <w:rPr>
      <w:sz w:val="24"/>
      <w:szCs w:val="24"/>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rsid w:val="000735EE"/>
    <w:rPr>
      <w:sz w:val="24"/>
      <w:szCs w:val="24"/>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rsid w:val="000735EE"/>
    <w:rPr>
      <w:sz w:val="24"/>
      <w:szCs w:val="24"/>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rsid w:val="000735EE"/>
    <w:rPr>
      <w:sz w:val="24"/>
      <w:szCs w:val="24"/>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rsid w:val="000735EE"/>
    <w:rPr>
      <w:sz w:val="24"/>
      <w:szCs w:val="24"/>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rsid w:val="000735EE"/>
    <w:rPr>
      <w:sz w:val="24"/>
      <w:szCs w:val="24"/>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rsid w:val="000735EE"/>
    <w:rPr>
      <w:sz w:val="24"/>
      <w:szCs w:val="24"/>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rsid w:val="000735EE"/>
    <w:rPr>
      <w:sz w:val="24"/>
      <w:szCs w:val="24"/>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rsid w:val="000735EE"/>
    <w:rPr>
      <w:sz w:val="24"/>
      <w:szCs w:val="24"/>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rsid w:val="000735EE"/>
    <w:rPr>
      <w:sz w:val="24"/>
      <w:szCs w:val="24"/>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rsid w:val="000735EE"/>
    <w:rPr>
      <w:sz w:val="24"/>
      <w:szCs w:val="24"/>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rsid w:val="000735EE"/>
    <w:rPr>
      <w:sz w:val="24"/>
      <w:szCs w:val="24"/>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rsid w:val="000735EE"/>
    <w:rPr>
      <w:sz w:val="24"/>
      <w:szCs w:val="24"/>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rsid w:val="000735EE"/>
    <w:rPr>
      <w:sz w:val="24"/>
      <w:szCs w:val="24"/>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rsid w:val="000735EE"/>
    <w:rPr>
      <w:sz w:val="24"/>
      <w:szCs w:val="24"/>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rsid w:val="000735EE"/>
    <w:rPr>
      <w:sz w:val="24"/>
      <w:szCs w:val="24"/>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rsid w:val="000735EE"/>
    <w:rPr>
      <w:sz w:val="24"/>
      <w:szCs w:val="24"/>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rsid w:val="000735EE"/>
    <w:rPr>
      <w:sz w:val="24"/>
      <w:szCs w:val="24"/>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rsid w:val="000735EE"/>
    <w:rPr>
      <w:sz w:val="24"/>
      <w:szCs w:val="24"/>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rsid w:val="000735EE"/>
    <w:rPr>
      <w:sz w:val="24"/>
      <w:szCs w:val="24"/>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rsid w:val="000735EE"/>
    <w:rPr>
      <w:sz w:val="24"/>
      <w:szCs w:val="24"/>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rsid w:val="000735EE"/>
    <w:rPr>
      <w:sz w:val="24"/>
      <w:szCs w:val="24"/>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rsid w:val="000735EE"/>
    <w:rPr>
      <w:sz w:val="24"/>
      <w:szCs w:val="24"/>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rsid w:val="000735EE"/>
    <w:rPr>
      <w:sz w:val="24"/>
      <w:szCs w:val="24"/>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rsid w:val="000735EE"/>
    <w:rPr>
      <w:sz w:val="24"/>
      <w:szCs w:val="24"/>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rsid w:val="000735EE"/>
    <w:rPr>
      <w:sz w:val="24"/>
      <w:szCs w:val="24"/>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0735EE"/>
    <w:pPr>
      <w:numPr>
        <w:numId w:val="16"/>
      </w:numPr>
      <w:tabs>
        <w:tab w:val="clear" w:pos="624"/>
        <w:tab w:val="clear" w:pos="907"/>
        <w:tab w:val="clear" w:pos="1191"/>
      </w:tabs>
      <w:spacing w:line="206" w:lineRule="exact"/>
    </w:pPr>
  </w:style>
  <w:style w:type="paragraph" w:customStyle="1" w:styleId="Tabel-opstilling-punkttegn2">
    <w:name w:val="Tabel - opstilling - punkttegn 2"/>
    <w:basedOn w:val="Tabel"/>
    <w:rsid w:val="000735EE"/>
    <w:pPr>
      <w:numPr>
        <w:ilvl w:val="1"/>
        <w:numId w:val="16"/>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0735EE"/>
    <w:pPr>
      <w:numPr>
        <w:numId w:val="17"/>
      </w:numPr>
      <w:tabs>
        <w:tab w:val="clear" w:pos="624"/>
        <w:tab w:val="clear" w:pos="907"/>
        <w:tab w:val="clear" w:pos="1191"/>
      </w:tabs>
    </w:pPr>
  </w:style>
  <w:style w:type="paragraph" w:customStyle="1" w:styleId="Tabel-opstilling-talellerbogst2">
    <w:name w:val="Tabel - opstilling - tal eller bogst. 2"/>
    <w:basedOn w:val="Tabel"/>
    <w:rsid w:val="000735EE"/>
    <w:pPr>
      <w:numPr>
        <w:ilvl w:val="1"/>
        <w:numId w:val="17"/>
      </w:numPr>
      <w:tabs>
        <w:tab w:val="clear" w:pos="340"/>
        <w:tab w:val="clear" w:pos="907"/>
        <w:tab w:val="clear" w:pos="1191"/>
      </w:tabs>
    </w:pPr>
  </w:style>
  <w:style w:type="table" w:styleId="Tabel-Professionel">
    <w:name w:val="Table Professional"/>
    <w:basedOn w:val="Tabel-Normal"/>
    <w:rsid w:val="000735EE"/>
    <w:rPr>
      <w:sz w:val="24"/>
      <w:szCs w:val="24"/>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rsid w:val="000735EE"/>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Web1">
    <w:name w:val="Table Web 1"/>
    <w:basedOn w:val="Tabel-Normal"/>
    <w:rsid w:val="000735EE"/>
    <w:rPr>
      <w:sz w:val="24"/>
      <w:szCs w:val="24"/>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rsid w:val="000735EE"/>
    <w:rPr>
      <w:sz w:val="24"/>
      <w:szCs w:val="24"/>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rsid w:val="000735EE"/>
    <w:rPr>
      <w:sz w:val="24"/>
      <w:szCs w:val="24"/>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0735EE"/>
    <w:pPr>
      <w:keepNext/>
      <w:spacing w:before="0" w:after="0"/>
    </w:pPr>
    <w:rPr>
      <w:b/>
    </w:rPr>
  </w:style>
  <w:style w:type="paragraph" w:customStyle="1" w:styleId="Tabelkursiv">
    <w:name w:val="Tabel kursiv"/>
    <w:basedOn w:val="Tabel"/>
    <w:rsid w:val="000735EE"/>
    <w:rPr>
      <w:i/>
    </w:rPr>
  </w:style>
  <w:style w:type="paragraph" w:customStyle="1" w:styleId="Tabeloverskrift">
    <w:name w:val="Tabeloverskrift"/>
    <w:basedOn w:val="Kapiteloverskrift"/>
    <w:next w:val="Brdtekst"/>
    <w:semiHidden/>
    <w:rsid w:val="000735EE"/>
    <w:pPr>
      <w:spacing w:before="180" w:after="180"/>
    </w:pPr>
  </w:style>
  <w:style w:type="paragraph" w:customStyle="1" w:styleId="Titellinje1">
    <w:name w:val="Titellinje 1"/>
    <w:basedOn w:val="MappeforsideTitel-linje1"/>
    <w:rsid w:val="00466EA4"/>
    <w:pPr>
      <w:spacing w:before="240" w:after="240"/>
      <w:jc w:val="center"/>
    </w:pPr>
    <w:rPr>
      <w:b/>
    </w:rPr>
  </w:style>
  <w:style w:type="paragraph" w:customStyle="1" w:styleId="Titellinje2">
    <w:name w:val="Titellinje 2"/>
    <w:basedOn w:val="MappeforsideTitel-linje1"/>
    <w:rsid w:val="000735EE"/>
    <w:rPr>
      <w:color w:val="C6C6C6"/>
      <w:sz w:val="28"/>
    </w:rPr>
  </w:style>
  <w:style w:type="paragraph" w:customStyle="1" w:styleId="Titlelinje3">
    <w:name w:val="Titlelinje 3"/>
    <w:basedOn w:val="Titellinje1"/>
    <w:rsid w:val="000735EE"/>
    <w:rPr>
      <w:sz w:val="20"/>
    </w:rPr>
  </w:style>
  <w:style w:type="paragraph" w:styleId="Undertitel">
    <w:name w:val="Subtitle"/>
    <w:basedOn w:val="Titel"/>
    <w:next w:val="Brdtekst"/>
    <w:link w:val="UndertitelTegn"/>
    <w:qFormat/>
    <w:rsid w:val="000735EE"/>
    <w:pPr>
      <w:pageBreakBefore w:val="0"/>
      <w:spacing w:before="180"/>
      <w:outlineLvl w:val="1"/>
    </w:pPr>
    <w:rPr>
      <w:kern w:val="24"/>
      <w:sz w:val="24"/>
    </w:rPr>
  </w:style>
  <w:style w:type="character" w:customStyle="1" w:styleId="UndertitelTegn">
    <w:name w:val="Undertitel Tegn"/>
    <w:basedOn w:val="Standardskrifttypeiafsnit"/>
    <w:link w:val="Undertitel"/>
    <w:rsid w:val="000735EE"/>
    <w:rPr>
      <w:b/>
      <w:kern w:val="24"/>
      <w:sz w:val="24"/>
      <w:szCs w:val="24"/>
      <w:lang w:val="da-DK" w:eastAsia="en-US"/>
    </w:rPr>
  </w:style>
  <w:style w:type="character" w:customStyle="1" w:styleId="longtext1">
    <w:name w:val="long_text1"/>
    <w:basedOn w:val="Standardskrifttypeiafsnit"/>
    <w:rsid w:val="00CA2183"/>
    <w:rPr>
      <w:sz w:val="20"/>
      <w:szCs w:val="20"/>
      <w:lang w:val="da-DK"/>
    </w:rPr>
  </w:style>
  <w:style w:type="character" w:customStyle="1" w:styleId="longtext">
    <w:name w:val="long_text"/>
    <w:basedOn w:val="Standardskrifttypeiafsnit"/>
    <w:rsid w:val="008A5AFC"/>
    <w:rPr>
      <w:lang w:val="da-DK"/>
    </w:rPr>
  </w:style>
  <w:style w:type="character" w:customStyle="1" w:styleId="shorttext">
    <w:name w:val="short_text"/>
    <w:basedOn w:val="Standardskrifttypeiafsnit"/>
    <w:rsid w:val="00D57831"/>
    <w:rPr>
      <w:lang w:val="da-DK"/>
    </w:rPr>
  </w:style>
  <w:style w:type="paragraph" w:styleId="Korrektur">
    <w:name w:val="Revision"/>
    <w:hidden/>
    <w:uiPriority w:val="99"/>
    <w:semiHidden/>
    <w:rsid w:val="000C3030"/>
    <w:rPr>
      <w:kern w:val="20"/>
      <w:szCs w:val="24"/>
      <w:lang w:eastAsia="en-US"/>
    </w:rPr>
  </w:style>
  <w:style w:type="character" w:customStyle="1" w:styleId="mediumtext">
    <w:name w:val="medium_text"/>
    <w:basedOn w:val="Standardskrifttypeiafsnit"/>
    <w:rsid w:val="00DE6B09"/>
    <w:rPr>
      <w:lang w:val="da-DK"/>
    </w:rPr>
  </w:style>
  <w:style w:type="paragraph" w:customStyle="1" w:styleId="Titlelinje1">
    <w:name w:val="Titlelinje 1"/>
    <w:basedOn w:val="Titlelinje3"/>
    <w:rsid w:val="00C71A44"/>
  </w:style>
  <w:style w:type="paragraph" w:styleId="Brevhoved">
    <w:name w:val="Message Header"/>
    <w:basedOn w:val="Normal"/>
    <w:link w:val="BrevhovedTegn"/>
    <w:rsid w:val="00B0490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kern w:val="20"/>
      <w:sz w:val="24"/>
      <w:szCs w:val="24"/>
    </w:rPr>
  </w:style>
  <w:style w:type="character" w:customStyle="1" w:styleId="BrevhovedTegn">
    <w:name w:val="Brevhoved Tegn"/>
    <w:basedOn w:val="Standardskrifttypeiafsnit"/>
    <w:link w:val="Brevhoved"/>
    <w:rsid w:val="00B0490E"/>
    <w:rPr>
      <w:rFonts w:asciiTheme="majorHAnsi" w:eastAsiaTheme="majorEastAsia" w:hAnsiTheme="majorHAnsi" w:cstheme="majorBidi"/>
      <w:kern w:val="20"/>
      <w:sz w:val="24"/>
      <w:szCs w:val="24"/>
      <w:shd w:val="pct20" w:color="auto" w:fill="auto"/>
      <w:lang w:val="da-DK" w:eastAsia="en-US"/>
    </w:rPr>
  </w:style>
  <w:style w:type="table" w:styleId="Farvetgitter">
    <w:name w:val="Colorful Grid"/>
    <w:basedOn w:val="Tabel-Normal"/>
    <w:uiPriority w:val="73"/>
    <w:rsid w:val="00B049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B049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B049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ysliste">
    <w:name w:val="Light List"/>
    <w:basedOn w:val="Tabel-Normal"/>
    <w:uiPriority w:val="61"/>
    <w:rsid w:val="00B049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B049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skygge">
    <w:name w:val="Light Shading"/>
    <w:basedOn w:val="Tabel-Normal"/>
    <w:uiPriority w:val="60"/>
    <w:rsid w:val="00B049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B049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tgitter">
    <w:name w:val="Light Grid"/>
    <w:basedOn w:val="Tabel-Normal"/>
    <w:uiPriority w:val="62"/>
    <w:rsid w:val="00B049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B049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itter1">
    <w:name w:val="Medium Grid 1"/>
    <w:basedOn w:val="Tabel-Normal"/>
    <w:uiPriority w:val="67"/>
    <w:rsid w:val="00B049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B049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B049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B049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B049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2">
    <w:name w:val="Medium List 2"/>
    <w:basedOn w:val="Tabel-Normal"/>
    <w:uiPriority w:val="66"/>
    <w:rsid w:val="00B049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B049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B049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B049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B049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rkliste">
    <w:name w:val="Dark List"/>
    <w:basedOn w:val="Tabel-Normal"/>
    <w:uiPriority w:val="70"/>
    <w:rsid w:val="00B049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9555">
      <w:bodyDiv w:val="1"/>
      <w:marLeft w:val="0"/>
      <w:marRight w:val="0"/>
      <w:marTop w:val="0"/>
      <w:marBottom w:val="0"/>
      <w:divBdr>
        <w:top w:val="none" w:sz="0" w:space="0" w:color="auto"/>
        <w:left w:val="none" w:sz="0" w:space="0" w:color="auto"/>
        <w:bottom w:val="none" w:sz="0" w:space="0" w:color="auto"/>
        <w:right w:val="none" w:sz="0" w:space="0" w:color="auto"/>
      </w:divBdr>
      <w:divsChild>
        <w:div w:id="228420582">
          <w:marLeft w:val="0"/>
          <w:marRight w:val="0"/>
          <w:marTop w:val="0"/>
          <w:marBottom w:val="0"/>
          <w:divBdr>
            <w:top w:val="none" w:sz="0" w:space="0" w:color="auto"/>
            <w:left w:val="none" w:sz="0" w:space="0" w:color="auto"/>
            <w:bottom w:val="none" w:sz="0" w:space="0" w:color="auto"/>
            <w:right w:val="none" w:sz="0" w:space="0" w:color="auto"/>
          </w:divBdr>
          <w:divsChild>
            <w:div w:id="2123842238">
              <w:marLeft w:val="0"/>
              <w:marRight w:val="0"/>
              <w:marTop w:val="0"/>
              <w:marBottom w:val="0"/>
              <w:divBdr>
                <w:top w:val="none" w:sz="0" w:space="0" w:color="auto"/>
                <w:left w:val="none" w:sz="0" w:space="0" w:color="auto"/>
                <w:bottom w:val="none" w:sz="0" w:space="0" w:color="auto"/>
                <w:right w:val="none" w:sz="0" w:space="0" w:color="auto"/>
              </w:divBdr>
              <w:divsChild>
                <w:div w:id="734471961">
                  <w:marLeft w:val="0"/>
                  <w:marRight w:val="0"/>
                  <w:marTop w:val="0"/>
                  <w:marBottom w:val="0"/>
                  <w:divBdr>
                    <w:top w:val="none" w:sz="0" w:space="0" w:color="auto"/>
                    <w:left w:val="none" w:sz="0" w:space="0" w:color="auto"/>
                    <w:bottom w:val="none" w:sz="0" w:space="0" w:color="auto"/>
                    <w:right w:val="none" w:sz="0" w:space="0" w:color="auto"/>
                  </w:divBdr>
                  <w:divsChild>
                    <w:div w:id="108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5258">
      <w:bodyDiv w:val="1"/>
      <w:marLeft w:val="0"/>
      <w:marRight w:val="0"/>
      <w:marTop w:val="0"/>
      <w:marBottom w:val="0"/>
      <w:divBdr>
        <w:top w:val="none" w:sz="0" w:space="0" w:color="auto"/>
        <w:left w:val="none" w:sz="0" w:space="0" w:color="auto"/>
        <w:bottom w:val="none" w:sz="0" w:space="0" w:color="auto"/>
        <w:right w:val="none" w:sz="0" w:space="0" w:color="auto"/>
      </w:divBdr>
      <w:divsChild>
        <w:div w:id="348719742">
          <w:marLeft w:val="0"/>
          <w:marRight w:val="0"/>
          <w:marTop w:val="240"/>
          <w:marBottom w:val="60"/>
          <w:divBdr>
            <w:top w:val="none" w:sz="0" w:space="0" w:color="auto"/>
            <w:left w:val="none" w:sz="0" w:space="0" w:color="auto"/>
            <w:bottom w:val="none" w:sz="0" w:space="0" w:color="auto"/>
            <w:right w:val="none" w:sz="0" w:space="0" w:color="auto"/>
          </w:divBdr>
        </w:div>
      </w:divsChild>
    </w:div>
    <w:div w:id="398989595">
      <w:bodyDiv w:val="1"/>
      <w:marLeft w:val="0"/>
      <w:marRight w:val="0"/>
      <w:marTop w:val="0"/>
      <w:marBottom w:val="0"/>
      <w:divBdr>
        <w:top w:val="none" w:sz="0" w:space="0" w:color="auto"/>
        <w:left w:val="none" w:sz="0" w:space="0" w:color="auto"/>
        <w:bottom w:val="none" w:sz="0" w:space="0" w:color="auto"/>
        <w:right w:val="none" w:sz="0" w:space="0" w:color="auto"/>
      </w:divBdr>
    </w:div>
    <w:div w:id="1908690142">
      <w:bodyDiv w:val="1"/>
      <w:marLeft w:val="0"/>
      <w:marRight w:val="0"/>
      <w:marTop w:val="0"/>
      <w:marBottom w:val="0"/>
      <w:divBdr>
        <w:top w:val="none" w:sz="0" w:space="0" w:color="auto"/>
        <w:left w:val="none" w:sz="0" w:space="0" w:color="auto"/>
        <w:bottom w:val="none" w:sz="0" w:space="0" w:color="auto"/>
        <w:right w:val="none" w:sz="0" w:space="0" w:color="auto"/>
      </w:divBdr>
    </w:div>
    <w:div w:id="2041860662">
      <w:bodyDiv w:val="1"/>
      <w:marLeft w:val="0"/>
      <w:marRight w:val="0"/>
      <w:marTop w:val="0"/>
      <w:marBottom w:val="0"/>
      <w:divBdr>
        <w:top w:val="none" w:sz="0" w:space="0" w:color="auto"/>
        <w:left w:val="none" w:sz="0" w:space="0" w:color="auto"/>
        <w:bottom w:val="none" w:sz="0" w:space="0" w:color="auto"/>
        <w:right w:val="none" w:sz="0" w:space="0" w:color="auto"/>
      </w:divBdr>
      <w:divsChild>
        <w:div w:id="1073429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md1p\02007_Arb_Skab\AM-BNS\Word\_Note%20skabelon%20med%20metadata.do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og SharePoint-biblioteksegenskaber</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Release xmlns="3b11fb00-03a1-4ae8-a6e6-4a43644a61d0">9.0</Releas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F013EE2D8E5D469F929D78C14D3C08" ma:contentTypeVersion="" ma:contentTypeDescription="Opret et nyt dokument." ma:contentTypeScope="" ma:versionID="8bfd4f421b464a856e3c50233137e6b6">
  <xsd:schema xmlns:xsd="http://www.w3.org/2001/XMLSchema" xmlns:xs="http://www.w3.org/2001/XMLSchema" xmlns:p="http://schemas.microsoft.com/office/2006/metadata/properties" xmlns:ns2="3b11fb00-03a1-4ae8-a6e6-4a43644a61d0" xmlns:ns3="http://schemas.microsoft.com/sharepoint/v3/fields" targetNamespace="http://schemas.microsoft.com/office/2006/metadata/properties" ma:root="true" ma:fieldsID="d24074de55f23f25ea87c62db50fcee6" ns2:_="" ns3:_="">
    <xsd:import namespace="3b11fb00-03a1-4ae8-a6e6-4a43644a61d0"/>
    <xsd:import namespace="http://schemas.microsoft.com/sharepoint/v3/fields"/>
    <xsd:element name="properties">
      <xsd:complexType>
        <xsd:sequence>
          <xsd:element name="documentManagement">
            <xsd:complexType>
              <xsd:all>
                <xsd:element ref="ns2:Release" minOccurs="0"/>
                <xsd:element ref="ns3: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11fb00-03a1-4ae8-a6e6-4a43644a61d0" elementFormDefault="qualified">
    <xsd:import namespace="http://schemas.microsoft.com/office/2006/documentManagement/types"/>
    <xsd:import namespace="http://schemas.microsoft.com/office/infopath/2007/PartnerControls"/>
    <xsd:element name="Release" ma:index="2" nillable="true" ma:displayName="Release" ma:default="9.0" ma:description="DANS releasenummer" ma:format="Dropdown" ma:internalName="Release">
      <xsd:simpleType>
        <xsd:union memberTypes="dms:Text">
          <xsd:simpleType>
            <xsd:restriction base="dms:Choice">
              <xsd:enumeration value="8.0"/>
              <xsd:enumeration value="9.0"/>
              <xsd:enumeration value="9.1"/>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3"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Indhol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A3CF-5851-4578-9B4C-33899BDD2A3E}">
  <ds:schemaRefs>
    <ds:schemaRef ds:uri="http://schemas.microsoft.com/office/2006/customDocumentInformationPanel"/>
  </ds:schemaRefs>
</ds:datastoreItem>
</file>

<file path=customXml/itemProps2.xml><?xml version="1.0" encoding="utf-8"?>
<ds:datastoreItem xmlns:ds="http://schemas.openxmlformats.org/officeDocument/2006/customXml" ds:itemID="{CBA580A1-3198-447B-8635-939044037BCE}">
  <ds:schemaRefs>
    <ds:schemaRef ds:uri="http://schemas.microsoft.com/sharepoint/v3/contenttype/forms"/>
  </ds:schemaRefs>
</ds:datastoreItem>
</file>

<file path=customXml/itemProps3.xml><?xml version="1.0" encoding="utf-8"?>
<ds:datastoreItem xmlns:ds="http://schemas.openxmlformats.org/officeDocument/2006/customXml" ds:itemID="{37183519-E9C0-49FA-8B6C-01B1CF5BCD5C}">
  <ds:schemaRefs>
    <ds:schemaRef ds:uri="http://schemas.microsoft.com/office/2006/metadata/properties"/>
    <ds:schemaRef ds:uri="http://schemas.microsoft.com/office/infopath/2007/PartnerControls"/>
    <ds:schemaRef ds:uri="http://schemas.microsoft.com/sharepoint/v3/fields"/>
    <ds:schemaRef ds:uri="3b11fb00-03a1-4ae8-a6e6-4a43644a61d0"/>
  </ds:schemaRefs>
</ds:datastoreItem>
</file>

<file path=customXml/itemProps4.xml><?xml version="1.0" encoding="utf-8"?>
<ds:datastoreItem xmlns:ds="http://schemas.openxmlformats.org/officeDocument/2006/customXml" ds:itemID="{245A9E66-5BC2-48FC-87ED-88C4FB8365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11fb00-03a1-4ae8-a6e6-4a43644a61d0"/>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ED20FB2-5702-46B2-8F6D-65797B8E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_Note skabelon med metadata.dotm</Template>
  <TotalTime>68</TotalTime>
  <Pages>2</Pages>
  <Words>460</Words>
  <Characters>2480</Characters>
  <Application>Microsoft Office Word</Application>
  <DocSecurity>0</DocSecurity>
  <Lines>82</Lines>
  <Paragraphs>65</Paragraphs>
  <ScaleCrop>false</ScaleCrop>
  <HeadingPairs>
    <vt:vector size="2" baseType="variant">
      <vt:variant>
        <vt:lpstr>Titel</vt:lpstr>
      </vt:variant>
      <vt:variant>
        <vt:i4>1</vt:i4>
      </vt:variant>
    </vt:vector>
  </HeadingPairs>
  <TitlesOfParts>
    <vt:vector size="1" baseType="lpstr">
      <vt:lpstr>01 Detaljerede tekniske krav.docx</vt:lpstr>
    </vt:vector>
  </TitlesOfParts>
  <Company>KMD A/S, Projekt og konsulentforretningen</Company>
  <LinksUpToDate>false</LinksUpToDate>
  <CharactersWithSpaces>2875</CharactersWithSpaces>
  <SharedDoc>false</SharedDoc>
  <HLinks>
    <vt:vector size="6" baseType="variant">
      <vt:variant>
        <vt:i4>1769520</vt:i4>
      </vt:variant>
      <vt:variant>
        <vt:i4>13</vt:i4>
      </vt:variant>
      <vt:variant>
        <vt:i4>0</vt:i4>
      </vt:variant>
      <vt:variant>
        <vt:i4>5</vt:i4>
      </vt:variant>
      <vt:variant>
        <vt:lpwstr/>
      </vt:variant>
      <vt:variant>
        <vt:lpwstr>_Toc259080399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EMREX 01 Detaljerede tekniske krav v. 3.docx</dc:title>
  <dc:subject>Not used</dc:subject>
  <dc:creator>Sivertsen.John JSI</dc:creator>
  <cp:lastModifiedBy>Kildeskov.Niels QNK</cp:lastModifiedBy>
  <cp:revision>9</cp:revision>
  <cp:lastPrinted>2009-04-14T13:11:00Z</cp:lastPrinted>
  <dcterms:created xsi:type="dcterms:W3CDTF">2016-06-30T08:02:00Z</dcterms:created>
  <dcterms:modified xsi:type="dcterms:W3CDTF">2016-11-29T06:52:00Z</dcterms:modified>
  <cp:category>INTERN</cp:category>
  <cp:contentStatus>Udgivet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KMD Internt</vt:lpwstr>
  </property>
  <property fmtid="{D5CDD505-2E9C-101B-9397-08002B2CF9AE}" pid="3" name="GroupOfReceivers">
    <vt:lpwstr/>
  </property>
  <property fmtid="{D5CDD505-2E9C-101B-9397-08002B2CF9AE}" pid="4" name="Language">
    <vt:lpwstr>Danish</vt:lpwstr>
  </property>
  <property fmtid="{D5CDD505-2E9C-101B-9397-08002B2CF9AE}" pid="5" name="LogoVisibility">
    <vt:lpwstr>Show</vt:lpwstr>
  </property>
  <property fmtid="{D5CDD505-2E9C-101B-9397-08002B2CF9AE}" pid="6" name="Reference">
    <vt:lpwstr>01 Detaljerede tekniske krav</vt:lpwstr>
  </property>
  <property fmtid="{D5CDD505-2E9C-101B-9397-08002B2CF9AE}" pid="7" name="Project">
    <vt:lpwstr/>
  </property>
  <property fmtid="{D5CDD505-2E9C-101B-9397-08002B2CF9AE}" pid="8" name="AuthorInitials">
    <vt:lpwstr>JSI</vt:lpwstr>
  </property>
  <property fmtid="{D5CDD505-2E9C-101B-9397-08002B2CF9AE}" pid="9" name="Version">
    <vt:lpwstr>0.1</vt:lpwstr>
  </property>
  <property fmtid="{D5CDD505-2E9C-101B-9397-08002B2CF9AE}" pid="10" name="VersionDate">
    <vt:lpwstr>14-02-2014</vt:lpwstr>
  </property>
  <property fmtid="{D5CDD505-2E9C-101B-9397-08002B2CF9AE}" pid="11" name="Status">
    <vt:lpwstr>I gang</vt:lpwstr>
  </property>
  <property fmtid="{D5CDD505-2E9C-101B-9397-08002B2CF9AE}" pid="12" name="VersionComments">
    <vt:lpwstr>This is the ONE!</vt:lpwstr>
  </property>
  <property fmtid="{D5CDD505-2E9C-101B-9397-08002B2CF9AE}" pid="13" name="LevelOfControl">
    <vt:lpwstr>0: Ingen styring</vt:lpwstr>
  </property>
  <property fmtid="{D5CDD505-2E9C-101B-9397-08002B2CF9AE}" pid="14" name="LevelOfQA">
    <vt:lpwstr>U. Uformelt review</vt:lpwstr>
  </property>
  <property fmtid="{D5CDD505-2E9C-101B-9397-08002B2CF9AE}" pid="15" name="Templatevers">
    <vt:lpwstr>1.0</vt:lpwstr>
  </property>
  <property fmtid="{D5CDD505-2E9C-101B-9397-08002B2CF9AE}" pid="16" name="Templatename">
    <vt:lpwstr>Note skabelon med metadata</vt:lpwstr>
  </property>
  <property fmtid="{D5CDD505-2E9C-101B-9397-08002B2CF9AE}" pid="17" name="Application">
    <vt:lpwstr>MS Word 2010</vt:lpwstr>
  </property>
  <property fmtid="{D5CDD505-2E9C-101B-9397-08002B2CF9AE}" pid="18" name="Client">
    <vt:lpwstr/>
  </property>
  <property fmtid="{D5CDD505-2E9C-101B-9397-08002B2CF9AE}" pid="19" name="Solution">
    <vt:lpwstr/>
  </property>
  <property fmtid="{D5CDD505-2E9C-101B-9397-08002B2CF9AE}" pid="20" name="ArchiveEndDate">
    <vt:lpwstr/>
  </property>
  <property fmtid="{D5CDD505-2E9C-101B-9397-08002B2CF9AE}" pid="21" name="ArchiveType">
    <vt:lpwstr/>
  </property>
  <property fmtid="{D5CDD505-2E9C-101B-9397-08002B2CF9AE}" pid="22" name="Wf_ReviewedDate">
    <vt:lpwstr/>
  </property>
  <property fmtid="{D5CDD505-2E9C-101B-9397-08002B2CF9AE}" pid="23" name="Wf_ReviewedBy">
    <vt:lpwstr/>
  </property>
  <property fmtid="{D5CDD505-2E9C-101B-9397-08002B2CF9AE}" pid="24" name="Wf_ApprovedDate">
    <vt:lpwstr/>
  </property>
  <property fmtid="{D5CDD505-2E9C-101B-9397-08002B2CF9AE}" pid="25" name="Wf_ApprovedBy">
    <vt:lpwstr/>
  </property>
  <property fmtid="{D5CDD505-2E9C-101B-9397-08002B2CF9AE}" pid="26" name="Owner">
    <vt:lpwstr/>
  </property>
  <property fmtid="{D5CDD505-2E9C-101B-9397-08002B2CF9AE}" pid="27" name="Note">
    <vt:lpwstr> </vt:lpwstr>
  </property>
  <property fmtid="{D5CDD505-2E9C-101B-9397-08002B2CF9AE}" pid="28" name="ContentTypeId">
    <vt:lpwstr>0x0101005AF013EE2D8E5D469F929D78C14D3C08</vt:lpwstr>
  </property>
  <property fmtid="{D5CDD505-2E9C-101B-9397-08002B2CF9AE}" pid="29" name="_dlc_DocIdItemGuid">
    <vt:lpwstr>cbe01464-6c24-4046-a5eb-e55a9c12c439</vt:lpwstr>
  </property>
  <property fmtid="{D5CDD505-2E9C-101B-9397-08002B2CF9AE}" pid="30" name="Document Number">
    <vt:lpwstr>Ej nummereret</vt:lpwstr>
  </property>
  <property fmtid="{D5CDD505-2E9C-101B-9397-08002B2CF9AE}" pid="31" name="DM_Links_Updated">
    <vt:lpwstr/>
  </property>
  <property fmtid="{D5CDD505-2E9C-101B-9397-08002B2CF9AE}" pid="32" name="Order">
    <vt:r8>52700</vt:r8>
  </property>
  <property fmtid="{D5CDD505-2E9C-101B-9397-08002B2CF9AE}" pid="33" name="Templatedistribution">
    <vt:lpwstr>Afventer</vt:lpwstr>
  </property>
  <property fmtid="{D5CDD505-2E9C-101B-9397-08002B2CF9AE}" pid="34" name="Godkendelse og distribution">
    <vt:lpwstr>I gang</vt:lpwstr>
  </property>
</Properties>
</file>